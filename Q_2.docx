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2880" w14:textId="77777777" w:rsidR="005A760F" w:rsidRDefault="005A760F" w:rsidP="004A334E">
      <w:pPr>
        <w:ind w:left="360"/>
        <w:rPr>
          <w:rFonts w:cs="Times New Roman"/>
          <w:b/>
          <w:bCs/>
          <w:sz w:val="28"/>
        </w:rPr>
      </w:pPr>
    </w:p>
    <w:p w14:paraId="43CB128F" w14:textId="2DA248A0" w:rsidR="00360060" w:rsidRDefault="0014057A" w:rsidP="004A334E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2</w:t>
      </w:r>
      <w:r w:rsidR="006B7311">
        <w:rPr>
          <w:rFonts w:cs="Times New Roman" w:hint="cs"/>
          <w:b/>
          <w:bCs/>
          <w:sz w:val="28"/>
          <w:rtl/>
        </w:rPr>
        <w:t xml:space="preserve">. 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תרגיל </w:t>
      </w:r>
      <w:proofErr w:type="spellStart"/>
      <w:r w:rsidR="00F72A1E"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proofErr w:type="spellEnd"/>
      <w:r w:rsidR="006B7311" w:rsidRPr="006B7311">
        <w:rPr>
          <w:rFonts w:cs="Times New Roman" w:hint="cs"/>
          <w:b/>
          <w:bCs/>
          <w:sz w:val="28"/>
          <w:rtl/>
        </w:rPr>
        <w:t xml:space="preserve">, </w:t>
      </w:r>
      <w:r w:rsidR="008C6872">
        <w:rPr>
          <w:rFonts w:cs="Times New Roman"/>
          <w:b/>
          <w:bCs/>
          <w:sz w:val="28"/>
        </w:rPr>
        <w:t>,</w:t>
      </w:r>
      <w:r w:rsidR="00633B5E">
        <w:rPr>
          <w:rFonts w:cs="Times New Roman" w:hint="cs"/>
          <w:b/>
          <w:bCs/>
          <w:sz w:val="28"/>
        </w:rPr>
        <w:t>DOM</w:t>
      </w:r>
      <w:r w:rsidR="00633B5E">
        <w:rPr>
          <w:rFonts w:cs="Times New Roman" w:hint="cs"/>
          <w:b/>
          <w:bCs/>
          <w:sz w:val="28"/>
          <w:rtl/>
        </w:rPr>
        <w:t xml:space="preserve"> </w:t>
      </w:r>
      <w:proofErr w:type="spellStart"/>
      <w:r w:rsidR="008C6872">
        <w:rPr>
          <w:rFonts w:cs="Times New Roman"/>
          <w:b/>
          <w:bCs/>
          <w:sz w:val="28"/>
        </w:rPr>
        <w:t>LocalStorage</w:t>
      </w:r>
      <w:proofErr w:type="spellEnd"/>
      <w:r w:rsidR="008C6872">
        <w:rPr>
          <w:rFonts w:cs="Times New Roman" w:hint="cs"/>
          <w:b/>
          <w:bCs/>
          <w:sz w:val="28"/>
          <w:rtl/>
        </w:rPr>
        <w:t xml:space="preserve"> </w:t>
      </w:r>
      <w:r w:rsidR="00F670D4">
        <w:rPr>
          <w:rFonts w:cs="Times New Roman" w:hint="cs"/>
          <w:b/>
          <w:bCs/>
          <w:sz w:val="28"/>
          <w:rtl/>
        </w:rPr>
        <w:t>ו</w:t>
      </w:r>
      <w:r w:rsidR="00F670D4">
        <w:rPr>
          <w:rFonts w:cs="Times New Roman" w:hint="cs"/>
          <w:b/>
          <w:bCs/>
          <w:sz w:val="28"/>
        </w:rPr>
        <w:t>JSON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 </w:t>
      </w:r>
    </w:p>
    <w:p w14:paraId="4B8F3927" w14:textId="50907099" w:rsidR="00BF079D" w:rsidRDefault="00BF079D" w:rsidP="004A334E">
      <w:pPr>
        <w:ind w:left="360"/>
        <w:rPr>
          <w:rFonts w:cs="Times New Roman"/>
          <w:b/>
          <w:bCs/>
          <w:sz w:val="28"/>
          <w:rtl/>
        </w:rPr>
      </w:pPr>
    </w:p>
    <w:p w14:paraId="75CD8AD7" w14:textId="7019A179" w:rsidR="002B3F8A" w:rsidRDefault="002B3F8A" w:rsidP="003D1F25">
      <w:pPr>
        <w:ind w:firstLine="360"/>
        <w:rPr>
          <w:u w:val="single"/>
          <w:rtl/>
        </w:rPr>
      </w:pPr>
      <w:r>
        <w:rPr>
          <w:rFonts w:hint="cs"/>
          <w:u w:val="single"/>
          <w:rtl/>
        </w:rPr>
        <w:t xml:space="preserve">בתרגיל זה </w:t>
      </w:r>
      <w:r w:rsidRPr="005763FB">
        <w:rPr>
          <w:rFonts w:hint="cs"/>
          <w:b/>
          <w:bCs/>
          <w:u w:val="single"/>
          <w:rtl/>
        </w:rPr>
        <w:t>אין</w:t>
      </w:r>
      <w:r>
        <w:rPr>
          <w:rFonts w:hint="cs"/>
          <w:u w:val="single"/>
          <w:rtl/>
        </w:rPr>
        <w:t xml:space="preserve"> להשתמש </w:t>
      </w:r>
      <w:r w:rsidR="005763FB">
        <w:rPr>
          <w:rFonts w:hint="cs"/>
          <w:u w:val="single"/>
          <w:rtl/>
        </w:rPr>
        <w:t xml:space="preserve">כלל </w:t>
      </w:r>
      <w:r>
        <w:rPr>
          <w:rFonts w:hint="cs"/>
          <w:u w:val="single"/>
          <w:rtl/>
        </w:rPr>
        <w:t xml:space="preserve">בספריית </w:t>
      </w:r>
      <w:r>
        <w:rPr>
          <w:u w:val="single"/>
        </w:rPr>
        <w:t>jQuery</w:t>
      </w:r>
      <w:r>
        <w:rPr>
          <w:rFonts w:hint="cs"/>
          <w:u w:val="single"/>
          <w:rtl/>
        </w:rPr>
        <w:t>.</w:t>
      </w:r>
    </w:p>
    <w:p w14:paraId="225481A4" w14:textId="3556CAFC" w:rsidR="006D062A" w:rsidRDefault="006D062A" w:rsidP="003D1F25">
      <w:pPr>
        <w:ind w:firstLine="360"/>
        <w:rPr>
          <w:u w:val="single"/>
          <w:rtl/>
        </w:rPr>
      </w:pPr>
      <w:r>
        <w:rPr>
          <w:rFonts w:hint="cs"/>
          <w:u w:val="single"/>
          <w:rtl/>
        </w:rPr>
        <w:t>כל העיצובים נתונים</w:t>
      </w:r>
      <w:r w:rsidR="00D22164">
        <w:rPr>
          <w:rFonts w:hint="cs"/>
          <w:u w:val="single"/>
          <w:rtl/>
        </w:rPr>
        <w:t xml:space="preserve"> </w:t>
      </w:r>
      <w:r w:rsidR="00F670D4">
        <w:rPr>
          <w:rFonts w:hint="cs"/>
          <w:u w:val="single"/>
          <w:rtl/>
        </w:rPr>
        <w:t xml:space="preserve">ונמצאים בקובץ </w:t>
      </w:r>
      <w:r w:rsidR="00F670D4">
        <w:rPr>
          <w:u w:val="single"/>
        </w:rPr>
        <w:t>styles.css</w:t>
      </w:r>
      <w:r w:rsidR="00FE2613">
        <w:rPr>
          <w:rFonts w:hint="cs"/>
          <w:u w:val="single"/>
          <w:rtl/>
        </w:rPr>
        <w:t xml:space="preserve"> אין צורך ליצור עיצובים חדשים</w:t>
      </w:r>
      <w:r>
        <w:rPr>
          <w:rFonts w:hint="cs"/>
          <w:u w:val="single"/>
          <w:rtl/>
        </w:rPr>
        <w:t>.</w:t>
      </w:r>
    </w:p>
    <w:p w14:paraId="64A63408" w14:textId="77777777" w:rsidR="002B3F8A" w:rsidRDefault="002B3F8A" w:rsidP="003D1F25">
      <w:pPr>
        <w:ind w:firstLine="360"/>
        <w:rPr>
          <w:u w:val="single"/>
          <w:rtl/>
        </w:rPr>
      </w:pPr>
    </w:p>
    <w:p w14:paraId="08B2641D" w14:textId="3560BA1C" w:rsidR="0005584A" w:rsidRDefault="0005584A" w:rsidP="00F670D4">
      <w:pPr>
        <w:ind w:left="360"/>
        <w:rPr>
          <w:u w:val="single"/>
          <w:rtl/>
        </w:rPr>
      </w:pPr>
      <w:r>
        <w:rPr>
          <w:rFonts w:hint="cs"/>
          <w:u w:val="single"/>
          <w:rtl/>
        </w:rPr>
        <w:t>יש לעבוד על קובץ השלד</w:t>
      </w:r>
      <w:r w:rsidR="00601F0A">
        <w:rPr>
          <w:rFonts w:hint="cs"/>
          <w:u w:val="single"/>
          <w:rtl/>
        </w:rPr>
        <w:t xml:space="preserve"> </w:t>
      </w:r>
      <w:r w:rsidR="00FE2613">
        <w:rPr>
          <w:u w:val="single"/>
        </w:rPr>
        <w:t>.</w:t>
      </w:r>
      <w:r w:rsidR="00601F0A">
        <w:rPr>
          <w:u w:val="single"/>
        </w:rPr>
        <w:t xml:space="preserve"> </w:t>
      </w:r>
      <w:r w:rsidR="00601F0A" w:rsidRPr="00271D57">
        <w:rPr>
          <w:u w:val="single"/>
        </w:rPr>
        <w:t>js</w:t>
      </w:r>
      <w:r w:rsidR="00D53099">
        <w:rPr>
          <w:u w:val="single"/>
        </w:rPr>
        <w:t>1</w:t>
      </w:r>
      <w:r w:rsidR="00601F0A" w:rsidRPr="00271D57">
        <w:rPr>
          <w:u w:val="single"/>
        </w:rPr>
        <w:t>-skeleton.html</w:t>
      </w:r>
    </w:p>
    <w:p w14:paraId="3EB748DA" w14:textId="77777777" w:rsidR="0005584A" w:rsidRDefault="0005584A" w:rsidP="003D1F25">
      <w:pPr>
        <w:ind w:firstLine="360"/>
        <w:rPr>
          <w:u w:val="single"/>
        </w:rPr>
      </w:pPr>
    </w:p>
    <w:p w14:paraId="1CDC99E7" w14:textId="2E5FDA8A" w:rsidR="0005584A" w:rsidRDefault="0005584A" w:rsidP="0005584A">
      <w:pPr>
        <w:bidi w:val="0"/>
        <w:ind w:firstLine="360"/>
        <w:rPr>
          <w:u w:val="single"/>
          <w:rtl/>
        </w:rPr>
      </w:pPr>
    </w:p>
    <w:p w14:paraId="5A1A53C2" w14:textId="3F0C2034" w:rsidR="00271D57" w:rsidRDefault="00271D57" w:rsidP="00271D57">
      <w:pPr>
        <w:bidi w:val="0"/>
        <w:ind w:firstLine="360"/>
        <w:rPr>
          <w:u w:val="single"/>
          <w:rtl/>
        </w:rPr>
      </w:pPr>
    </w:p>
    <w:p w14:paraId="5650A9AA" w14:textId="45C8E88F" w:rsidR="00271D57" w:rsidRPr="00BF079D" w:rsidRDefault="00271D57" w:rsidP="00271D57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ראשון: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</w:p>
    <w:p w14:paraId="2FB19716" w14:textId="33A4A6DA" w:rsidR="00F670D4" w:rsidRPr="002D571D" w:rsidRDefault="00CB726F" w:rsidP="002D571D">
      <w:pPr>
        <w:ind w:left="720"/>
        <w:rPr>
          <w:rFonts w:asciiTheme="minorHAnsi" w:eastAsiaTheme="minorHAnsi" w:hAnsiTheme="minorHAnsi" w:cstheme="minorBidi"/>
          <w:szCs w:val="24"/>
          <w:lang w:eastAsia="en-US"/>
        </w:rPr>
      </w:pPr>
      <w:r w:rsidRPr="002D571D">
        <w:rPr>
          <w:rFonts w:asciiTheme="minorHAnsi" w:eastAsiaTheme="minorHAnsi" w:hAnsiTheme="minorHAnsi" w:cstheme="minorBidi" w:hint="cs"/>
          <w:szCs w:val="24"/>
          <w:rtl/>
          <w:lang w:eastAsia="en-US"/>
        </w:rPr>
        <w:t xml:space="preserve">כאשר </w:t>
      </w:r>
      <w:r w:rsidR="007B5BDA" w:rsidRPr="002D571D">
        <w:rPr>
          <w:rFonts w:asciiTheme="minorHAnsi" w:eastAsiaTheme="minorHAnsi" w:hAnsiTheme="minorHAnsi" w:cstheme="minorBidi" w:hint="cs"/>
          <w:szCs w:val="24"/>
          <w:rtl/>
          <w:lang w:eastAsia="en-US"/>
        </w:rPr>
        <w:t>הדף מסיים להטען יש ליצ</w:t>
      </w:r>
      <w:r w:rsidR="00F670D4" w:rsidRPr="002D571D">
        <w:rPr>
          <w:rFonts w:asciiTheme="minorHAnsi" w:eastAsiaTheme="minorHAnsi" w:hAnsiTheme="minorHAnsi" w:cstheme="minorBidi" w:hint="cs"/>
          <w:szCs w:val="24"/>
          <w:rtl/>
          <w:lang w:eastAsia="en-US"/>
        </w:rPr>
        <w:t>ו</w:t>
      </w:r>
      <w:r w:rsidR="007B5BDA" w:rsidRPr="002D571D">
        <w:rPr>
          <w:rFonts w:asciiTheme="minorHAnsi" w:eastAsiaTheme="minorHAnsi" w:hAnsiTheme="minorHAnsi" w:cstheme="minorBidi" w:hint="cs"/>
          <w:szCs w:val="24"/>
          <w:rtl/>
          <w:lang w:eastAsia="en-US"/>
        </w:rPr>
        <w:t xml:space="preserve">ר </w:t>
      </w:r>
      <w:r w:rsidR="00F670D4" w:rsidRPr="002D571D">
        <w:rPr>
          <w:rFonts w:asciiTheme="minorHAnsi" w:eastAsiaTheme="minorHAnsi" w:hAnsiTheme="minorHAnsi" w:cstheme="minorBidi" w:hint="cs"/>
          <w:szCs w:val="24"/>
          <w:rtl/>
          <w:lang w:eastAsia="en-US"/>
        </w:rPr>
        <w:t xml:space="preserve">בצורה דינמית את התוכן הבא על בסיס המערך שמגיע מקובץ </w:t>
      </w:r>
      <w:r w:rsidR="00F670D4" w:rsidRPr="002D571D">
        <w:rPr>
          <w:rFonts w:asciiTheme="minorHAnsi" w:eastAsiaTheme="minorHAnsi" w:hAnsiTheme="minorHAnsi" w:cstheme="minorBidi"/>
          <w:szCs w:val="24"/>
          <w:lang w:eastAsia="en-US"/>
        </w:rPr>
        <w:t>flights.js</w:t>
      </w:r>
      <w:r w:rsidR="00F670D4" w:rsidRPr="002D571D">
        <w:rPr>
          <w:rFonts w:asciiTheme="minorHAnsi" w:eastAsiaTheme="minorHAnsi" w:hAnsiTheme="minorHAnsi" w:cstheme="minorBidi" w:hint="cs"/>
          <w:szCs w:val="24"/>
          <w:rtl/>
          <w:lang w:eastAsia="en-US"/>
        </w:rPr>
        <w:t>:</w:t>
      </w:r>
    </w:p>
    <w:p w14:paraId="0B64B4B9" w14:textId="4E98EB53" w:rsidR="00F670D4" w:rsidRDefault="00F670D4" w:rsidP="00FE2613">
      <w:pPr>
        <w:pStyle w:val="ab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</w:rPr>
        <w:t>DIV</w:t>
      </w:r>
      <w:r>
        <w:rPr>
          <w:rFonts w:hint="cs"/>
          <w:sz w:val="24"/>
          <w:szCs w:val="24"/>
          <w:rtl/>
        </w:rPr>
        <w:t xml:space="preserve"> שנקרא </w:t>
      </w:r>
      <w:r>
        <w:rPr>
          <w:sz w:val="24"/>
          <w:szCs w:val="24"/>
        </w:rPr>
        <w:t>from</w:t>
      </w:r>
      <w:r>
        <w:rPr>
          <w:rFonts w:hint="cs"/>
          <w:sz w:val="24"/>
          <w:szCs w:val="24"/>
          <w:rtl/>
        </w:rPr>
        <w:t xml:space="preserve"> יש להוסיף כותרת </w:t>
      </w:r>
      <w:r>
        <w:rPr>
          <w:b/>
          <w:bCs/>
          <w:sz w:val="24"/>
          <w:szCs w:val="24"/>
        </w:rPr>
        <w:t>H1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rFonts w:hint="cs"/>
          <w:sz w:val="24"/>
          <w:szCs w:val="24"/>
          <w:rtl/>
        </w:rPr>
        <w:t xml:space="preserve"> וליצור כפתורים שמכילים את </w:t>
      </w:r>
      <w:r w:rsidR="00FE2613">
        <w:rPr>
          <w:rFonts w:hint="cs"/>
          <w:sz w:val="24"/>
          <w:szCs w:val="24"/>
          <w:rtl/>
        </w:rPr>
        <w:t>שמות המקומות</w:t>
      </w:r>
      <w:r>
        <w:rPr>
          <w:rFonts w:hint="cs"/>
          <w:sz w:val="24"/>
          <w:szCs w:val="24"/>
          <w:rtl/>
        </w:rPr>
        <w:t xml:space="preserve"> </w:t>
      </w:r>
      <w:r w:rsidRPr="00F670D4">
        <w:rPr>
          <w:rFonts w:hint="cs"/>
          <w:b/>
          <w:bCs/>
          <w:sz w:val="24"/>
          <w:szCs w:val="24"/>
          <w:u w:val="single"/>
          <w:rtl/>
        </w:rPr>
        <w:t>מהם</w:t>
      </w:r>
      <w:r>
        <w:rPr>
          <w:rFonts w:hint="cs"/>
          <w:sz w:val="24"/>
          <w:szCs w:val="24"/>
          <w:rtl/>
        </w:rPr>
        <w:t xml:space="preserve"> ניתן לטוס (ללא כפילות).</w:t>
      </w:r>
    </w:p>
    <w:p w14:paraId="6E041DCD" w14:textId="03859F6E" w:rsidR="00F670D4" w:rsidRPr="00F670D4" w:rsidRDefault="00F670D4" w:rsidP="00FE2613">
      <w:pPr>
        <w:pStyle w:val="ab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</w:rPr>
        <w:t>DIV</w:t>
      </w:r>
      <w:r>
        <w:rPr>
          <w:rFonts w:hint="cs"/>
          <w:sz w:val="24"/>
          <w:szCs w:val="24"/>
          <w:rtl/>
        </w:rPr>
        <w:t xml:space="preserve"> שנקרא </w:t>
      </w:r>
      <w:r>
        <w:rPr>
          <w:sz w:val="24"/>
          <w:szCs w:val="24"/>
        </w:rPr>
        <w:t>to</w:t>
      </w:r>
      <w:r>
        <w:rPr>
          <w:rFonts w:hint="cs"/>
          <w:sz w:val="24"/>
          <w:szCs w:val="24"/>
          <w:rtl/>
        </w:rPr>
        <w:t xml:space="preserve"> יש להוסיף כותרת </w:t>
      </w:r>
      <w:r>
        <w:rPr>
          <w:b/>
          <w:bCs/>
          <w:sz w:val="24"/>
          <w:szCs w:val="24"/>
        </w:rPr>
        <w:t>H1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cs"/>
          <w:sz w:val="24"/>
          <w:szCs w:val="24"/>
          <w:rtl/>
        </w:rPr>
        <w:t xml:space="preserve"> וליצור כפתורים שמכילים את </w:t>
      </w:r>
      <w:r w:rsidR="00FE2613">
        <w:rPr>
          <w:rFonts w:hint="cs"/>
          <w:sz w:val="24"/>
          <w:szCs w:val="24"/>
          <w:rtl/>
        </w:rPr>
        <w:t xml:space="preserve">שמות </w:t>
      </w:r>
      <w:r>
        <w:rPr>
          <w:rFonts w:hint="cs"/>
          <w:sz w:val="24"/>
          <w:szCs w:val="24"/>
          <w:rtl/>
        </w:rPr>
        <w:t xml:space="preserve">היעדים </w:t>
      </w:r>
      <w:r w:rsidRPr="00F670D4">
        <w:rPr>
          <w:rFonts w:hint="cs"/>
          <w:b/>
          <w:bCs/>
          <w:sz w:val="24"/>
          <w:szCs w:val="24"/>
          <w:u w:val="single"/>
          <w:rtl/>
        </w:rPr>
        <w:t>אליהם</w:t>
      </w:r>
      <w:r>
        <w:rPr>
          <w:rFonts w:hint="cs"/>
          <w:sz w:val="24"/>
          <w:szCs w:val="24"/>
          <w:rtl/>
        </w:rPr>
        <w:t xml:space="preserve"> ניתן לטוס (ללא כפילות).</w:t>
      </w:r>
    </w:p>
    <w:p w14:paraId="37590AE7" w14:textId="2BE829CB" w:rsidR="00F670D4" w:rsidRDefault="00F670D4" w:rsidP="00F670D4">
      <w:pPr>
        <w:pStyle w:val="ab"/>
        <w:ind w:left="1080"/>
        <w:rPr>
          <w:sz w:val="24"/>
          <w:szCs w:val="24"/>
          <w:rtl/>
        </w:rPr>
      </w:pPr>
    </w:p>
    <w:p w14:paraId="0498111D" w14:textId="58D53A22" w:rsidR="00F670D4" w:rsidRDefault="00F670D4" w:rsidP="00F670D4">
      <w:pPr>
        <w:pStyle w:val="ab"/>
        <w:ind w:left="1080"/>
        <w:rPr>
          <w:sz w:val="24"/>
          <w:szCs w:val="24"/>
          <w:rtl/>
        </w:rPr>
      </w:pPr>
    </w:p>
    <w:p w14:paraId="072417D3" w14:textId="57A3B97E" w:rsidR="00F670D4" w:rsidRDefault="00F670D4" w:rsidP="00FE2613">
      <w:pPr>
        <w:pStyle w:val="ab"/>
        <w:ind w:left="1080"/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F0FF69B" wp14:editId="246143AA">
            <wp:extent cx="5674373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39" r="38406" b="37021"/>
                    <a:stretch/>
                  </pic:blipFill>
                  <pic:spPr bwMode="auto">
                    <a:xfrm>
                      <a:off x="0" y="0"/>
                      <a:ext cx="5685849" cy="286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8DA82" w14:textId="6E7F1B1E" w:rsidR="007B5BDA" w:rsidRPr="00612D0B" w:rsidRDefault="00FF65F0" w:rsidP="00612D0B">
      <w:pPr>
        <w:bidi w:val="0"/>
        <w:rPr>
          <w:rFonts w:asciiTheme="minorHAnsi" w:eastAsiaTheme="minorHAnsi" w:hAnsiTheme="minorHAnsi" w:cstheme="minorBidi"/>
          <w:szCs w:val="24"/>
          <w:rtl/>
          <w:lang w:eastAsia="en-US"/>
        </w:rPr>
      </w:pPr>
      <w:r>
        <w:rPr>
          <w:szCs w:val="24"/>
          <w:rtl/>
        </w:rPr>
        <w:br w:type="page"/>
      </w:r>
    </w:p>
    <w:p w14:paraId="2CD4B78A" w14:textId="284D3CA2" w:rsidR="00271D57" w:rsidRPr="00BF079D" w:rsidRDefault="00271D57" w:rsidP="00271D57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lastRenderedPageBreak/>
        <w:t xml:space="preserve">חלק 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שני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</w:t>
      </w:r>
      <w:r w:rsidR="00B04DCB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15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נקודות)</w:t>
      </w:r>
    </w:p>
    <w:p w14:paraId="75464E87" w14:textId="1ABC1C95" w:rsidR="00271D57" w:rsidRPr="00271D57" w:rsidRDefault="00271D57" w:rsidP="00271D57">
      <w:pPr>
        <w:ind w:left="720"/>
        <w:rPr>
          <w:u w:val="single"/>
          <w:rtl/>
        </w:rPr>
      </w:pPr>
      <w:r w:rsidRPr="00271D57">
        <w:rPr>
          <w:rFonts w:hint="cs"/>
          <w:u w:val="single"/>
          <w:rtl/>
        </w:rPr>
        <w:t xml:space="preserve">העתק את הקובץ ל </w:t>
      </w:r>
      <w:r w:rsidRPr="00271D57">
        <w:rPr>
          <w:u w:val="single"/>
        </w:rPr>
        <w:t>js</w:t>
      </w:r>
      <w:r w:rsidR="00D53099">
        <w:rPr>
          <w:u w:val="single"/>
        </w:rPr>
        <w:t>1</w:t>
      </w:r>
      <w:r w:rsidRPr="00271D57">
        <w:rPr>
          <w:u w:val="single"/>
        </w:rPr>
        <w:t>-skeleton2.html</w:t>
      </w:r>
      <w:r w:rsidRPr="00271D57">
        <w:rPr>
          <w:rFonts w:hint="cs"/>
          <w:u w:val="single"/>
          <w:rtl/>
        </w:rPr>
        <w:t xml:space="preserve"> ועבוד עליו.</w:t>
      </w:r>
    </w:p>
    <w:p w14:paraId="5B303727" w14:textId="77777777" w:rsidR="00271D57" w:rsidRDefault="00271D57" w:rsidP="003D1F25">
      <w:pPr>
        <w:ind w:firstLine="360"/>
        <w:rPr>
          <w:rFonts w:asciiTheme="minorHAnsi" w:eastAsiaTheme="minorHAnsi" w:hAnsiTheme="minorHAnsi" w:cstheme="minorBidi"/>
          <w:sz w:val="22"/>
          <w:szCs w:val="22"/>
          <w:rtl/>
          <w:lang w:eastAsia="en-US"/>
        </w:rPr>
      </w:pPr>
    </w:p>
    <w:p w14:paraId="5BC3CDE4" w14:textId="6ADC3FA5" w:rsidR="00F14482" w:rsidRDefault="00271D57" w:rsidP="00B939C9">
      <w:pPr>
        <w:ind w:firstLine="360"/>
      </w:pPr>
      <w:r w:rsidRPr="00271D57">
        <w:rPr>
          <w:rFonts w:hint="cs"/>
          <w:rtl/>
        </w:rPr>
        <w:t xml:space="preserve">כאשר המשתמש </w:t>
      </w:r>
      <w:r w:rsidR="00FE2613">
        <w:rPr>
          <w:rFonts w:hint="cs"/>
          <w:rtl/>
        </w:rPr>
        <w:t>לוחץ על אחד הכפתורים ב</w:t>
      </w:r>
      <w:r w:rsidR="00FE2613">
        <w:rPr>
          <w:rFonts w:hint="cs"/>
        </w:rPr>
        <w:t>DIV</w:t>
      </w:r>
      <w:r w:rsidR="00FE2613">
        <w:rPr>
          <w:rFonts w:hint="cs"/>
          <w:rtl/>
        </w:rPr>
        <w:t xml:space="preserve"> של ה</w:t>
      </w:r>
      <w:r w:rsidR="00FE2613">
        <w:t>from</w:t>
      </w:r>
      <w:r w:rsidRPr="00271D57">
        <w:rPr>
          <w:rFonts w:hint="cs"/>
          <w:rtl/>
        </w:rPr>
        <w:t xml:space="preserve"> יש</w:t>
      </w:r>
      <w:r w:rsidR="00F14482">
        <w:rPr>
          <w:rFonts w:hint="cs"/>
          <w:rtl/>
        </w:rPr>
        <w:t>:</w:t>
      </w:r>
    </w:p>
    <w:p w14:paraId="1E8283D2" w14:textId="5D4F25F4" w:rsidR="00FE2613" w:rsidRDefault="00FE2613" w:rsidP="00B939C9">
      <w:pPr>
        <w:ind w:firstLine="360"/>
        <w:rPr>
          <w:rtl/>
        </w:rPr>
      </w:pPr>
      <w:r>
        <w:rPr>
          <w:rFonts w:hint="cs"/>
          <w:rtl/>
        </w:rPr>
        <w:t xml:space="preserve">להוסיף לכפתור את מחלקת העיצוב </w:t>
      </w:r>
      <w:proofErr w:type="spellStart"/>
      <w:r>
        <w:t>sel</w:t>
      </w:r>
      <w:proofErr w:type="spellEnd"/>
      <w:r>
        <w:rPr>
          <w:rFonts w:hint="cs"/>
          <w:rtl/>
        </w:rPr>
        <w:t>.</w:t>
      </w:r>
    </w:p>
    <w:p w14:paraId="098F92D5" w14:textId="77777777" w:rsidR="002D571D" w:rsidRDefault="00FE2613" w:rsidP="00B939C9">
      <w:pPr>
        <w:ind w:firstLine="360"/>
        <w:rPr>
          <w:rtl/>
        </w:rPr>
      </w:pPr>
      <w:r>
        <w:rPr>
          <w:rFonts w:hint="cs"/>
          <w:rtl/>
        </w:rPr>
        <w:t>לרנדר מחדש את ה</w:t>
      </w:r>
      <w:r>
        <w:rPr>
          <w:rFonts w:hint="cs"/>
        </w:rPr>
        <w:t xml:space="preserve">DIV </w:t>
      </w:r>
      <w:r>
        <w:rPr>
          <w:rFonts w:hint="cs"/>
          <w:rtl/>
        </w:rPr>
        <w:t xml:space="preserve"> של ה </w:t>
      </w:r>
      <w:r>
        <w:t>To</w:t>
      </w:r>
      <w:r>
        <w:rPr>
          <w:rFonts w:hint="cs"/>
          <w:rtl/>
        </w:rPr>
        <w:t xml:space="preserve"> רק עם היעדים אליהם ניתן להגיע מאותו מקום שנבחר. לדוגמא, </w:t>
      </w:r>
      <w:r w:rsidR="002D571D">
        <w:rPr>
          <w:rFonts w:hint="cs"/>
          <w:rtl/>
        </w:rPr>
        <w:t xml:space="preserve"> </w:t>
      </w:r>
    </w:p>
    <w:p w14:paraId="406FE106" w14:textId="427B26E2" w:rsidR="00FE2613" w:rsidRDefault="00FE2613" w:rsidP="00B939C9">
      <w:pPr>
        <w:ind w:firstLine="360"/>
        <w:rPr>
          <w:rtl/>
        </w:rPr>
      </w:pPr>
      <w:r>
        <w:rPr>
          <w:rFonts w:hint="cs"/>
          <w:rtl/>
        </w:rPr>
        <w:t>מתל אביב ניתן לטוס ל</w:t>
      </w:r>
      <w:r w:rsidR="00FF65F0">
        <w:rPr>
          <w:rFonts w:hint="cs"/>
          <w:rtl/>
        </w:rPr>
        <w:t>אמסטרדם או לניו יורק.</w:t>
      </w:r>
    </w:p>
    <w:p w14:paraId="170C50C1" w14:textId="06C8AA19" w:rsidR="00FE2613" w:rsidRDefault="00FE2613" w:rsidP="00B939C9">
      <w:pPr>
        <w:ind w:firstLine="360"/>
        <w:rPr>
          <w:rtl/>
        </w:rPr>
      </w:pPr>
    </w:p>
    <w:p w14:paraId="5B3247F6" w14:textId="32FFA220" w:rsidR="00FF65F0" w:rsidRDefault="00FF65F0" w:rsidP="00B939C9">
      <w:pPr>
        <w:ind w:firstLine="360"/>
        <w:rPr>
          <w:rtl/>
        </w:rPr>
      </w:pPr>
    </w:p>
    <w:p w14:paraId="13FB85D6" w14:textId="02FF62D3" w:rsidR="00FF65F0" w:rsidRPr="00FE2613" w:rsidRDefault="00FF65F0" w:rsidP="00B939C9">
      <w:pPr>
        <w:ind w:firstLine="360"/>
        <w:rPr>
          <w:rtl/>
        </w:rPr>
      </w:pPr>
      <w:r>
        <w:rPr>
          <w:noProof/>
        </w:rPr>
        <w:drawing>
          <wp:inline distT="0" distB="0" distL="0" distR="0" wp14:anchorId="1A7EF1FA" wp14:editId="4EDF876C">
            <wp:extent cx="6044013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78" r="39142" b="36498"/>
                    <a:stretch/>
                  </pic:blipFill>
                  <pic:spPr bwMode="auto">
                    <a:xfrm>
                      <a:off x="0" y="0"/>
                      <a:ext cx="6049004" cy="312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CCEC" w14:textId="2E900231" w:rsidR="00C21392" w:rsidRDefault="00C21392">
      <w:pPr>
        <w:bidi w:val="0"/>
        <w:rPr>
          <w:rtl/>
        </w:rPr>
      </w:pPr>
      <w:r>
        <w:rPr>
          <w:rtl/>
        </w:rPr>
        <w:br w:type="page"/>
      </w:r>
    </w:p>
    <w:p w14:paraId="65B0EA24" w14:textId="77777777" w:rsidR="00F14482" w:rsidRDefault="00F14482" w:rsidP="003D1F25">
      <w:pPr>
        <w:ind w:firstLine="360"/>
        <w:rPr>
          <w:rtl/>
        </w:rPr>
      </w:pPr>
    </w:p>
    <w:p w14:paraId="7EB63158" w14:textId="77777777" w:rsidR="00C21392" w:rsidRDefault="00C21392" w:rsidP="003D1F25">
      <w:pPr>
        <w:ind w:firstLine="360"/>
      </w:pPr>
    </w:p>
    <w:p w14:paraId="7327E52B" w14:textId="27021F46" w:rsidR="00C21392" w:rsidRPr="00BF079D" w:rsidRDefault="00C21392" w:rsidP="00C21392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חלק 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שלישי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(10 נקודות)</w:t>
      </w:r>
    </w:p>
    <w:p w14:paraId="5C8F9137" w14:textId="496EAF8C" w:rsidR="00C21392" w:rsidRPr="00271D57" w:rsidRDefault="00C21392" w:rsidP="00C21392">
      <w:pPr>
        <w:ind w:left="720"/>
        <w:rPr>
          <w:u w:val="single"/>
          <w:rtl/>
        </w:rPr>
      </w:pPr>
      <w:r w:rsidRPr="00271D57">
        <w:rPr>
          <w:rFonts w:hint="cs"/>
          <w:u w:val="single"/>
          <w:rtl/>
        </w:rPr>
        <w:t xml:space="preserve">העתק את הקובץ ל </w:t>
      </w:r>
      <w:r w:rsidRPr="00271D57">
        <w:rPr>
          <w:u w:val="single"/>
        </w:rPr>
        <w:t>js</w:t>
      </w:r>
      <w:r>
        <w:rPr>
          <w:u w:val="single"/>
        </w:rPr>
        <w:t>1</w:t>
      </w:r>
      <w:r w:rsidRPr="00271D57">
        <w:rPr>
          <w:u w:val="single"/>
        </w:rPr>
        <w:t>-skeleton</w:t>
      </w:r>
      <w:r>
        <w:rPr>
          <w:u w:val="single"/>
        </w:rPr>
        <w:t>3</w:t>
      </w:r>
      <w:r w:rsidRPr="00271D57">
        <w:rPr>
          <w:u w:val="single"/>
        </w:rPr>
        <w:t>.html</w:t>
      </w:r>
      <w:r w:rsidRPr="00271D57">
        <w:rPr>
          <w:rFonts w:hint="cs"/>
          <w:u w:val="single"/>
          <w:rtl/>
        </w:rPr>
        <w:t xml:space="preserve"> ועבוד עליו.</w:t>
      </w:r>
    </w:p>
    <w:p w14:paraId="0AC2C8B8" w14:textId="77777777" w:rsidR="00C21392" w:rsidRDefault="00C21392" w:rsidP="00C21392">
      <w:pPr>
        <w:ind w:firstLine="360"/>
        <w:rPr>
          <w:rFonts w:asciiTheme="minorHAnsi" w:eastAsiaTheme="minorHAnsi" w:hAnsiTheme="minorHAnsi" w:cstheme="minorBidi"/>
          <w:sz w:val="22"/>
          <w:szCs w:val="22"/>
          <w:rtl/>
          <w:lang w:eastAsia="en-US"/>
        </w:rPr>
      </w:pPr>
    </w:p>
    <w:p w14:paraId="6D9AF73C" w14:textId="77777777" w:rsidR="00C21392" w:rsidRDefault="00C21392" w:rsidP="00C21392">
      <w:pPr>
        <w:ind w:firstLine="360"/>
      </w:pPr>
      <w:r w:rsidRPr="00271D57">
        <w:rPr>
          <w:rFonts w:hint="cs"/>
          <w:rtl/>
        </w:rPr>
        <w:t xml:space="preserve">כאשר המשתמש </w:t>
      </w:r>
      <w:r>
        <w:rPr>
          <w:rFonts w:hint="cs"/>
          <w:rtl/>
        </w:rPr>
        <w:t>לוחץ על אחד הכפתורים ב</w:t>
      </w:r>
      <w:r>
        <w:rPr>
          <w:rFonts w:hint="cs"/>
        </w:rPr>
        <w:t>DIV</w:t>
      </w:r>
      <w:r>
        <w:rPr>
          <w:rFonts w:hint="cs"/>
          <w:rtl/>
        </w:rPr>
        <w:t xml:space="preserve"> של ה</w:t>
      </w:r>
      <w:r>
        <w:t>from</w:t>
      </w:r>
      <w:r w:rsidRPr="00271D57">
        <w:rPr>
          <w:rFonts w:hint="cs"/>
          <w:rtl/>
        </w:rPr>
        <w:t xml:space="preserve"> יש</w:t>
      </w:r>
      <w:r>
        <w:rPr>
          <w:rFonts w:hint="cs"/>
          <w:rtl/>
        </w:rPr>
        <w:t>:</w:t>
      </w:r>
    </w:p>
    <w:p w14:paraId="6D0BA212" w14:textId="6C881793" w:rsidR="00C21392" w:rsidRDefault="00C21392" w:rsidP="00C21392">
      <w:pPr>
        <w:ind w:firstLine="360"/>
        <w:rPr>
          <w:rtl/>
        </w:rPr>
      </w:pPr>
      <w:r>
        <w:rPr>
          <w:rFonts w:hint="cs"/>
          <w:rtl/>
        </w:rPr>
        <w:t>לשמור את הנתון שנבחר כך שישמר גם לאחר סגירת הדפדפן או רענון הדף.</w:t>
      </w:r>
    </w:p>
    <w:p w14:paraId="52761B47" w14:textId="45B83EFD" w:rsidR="00C21392" w:rsidRDefault="00C21392" w:rsidP="00C21392">
      <w:pPr>
        <w:ind w:left="360"/>
        <w:rPr>
          <w:rtl/>
        </w:rPr>
      </w:pPr>
      <w:r>
        <w:rPr>
          <w:rFonts w:hint="cs"/>
          <w:rtl/>
        </w:rPr>
        <w:t>כאשר הדף נטען ויוצרים בצורה דינמית את כפתורי ה</w:t>
      </w:r>
      <w:r>
        <w:t>from</w:t>
      </w:r>
      <w:r>
        <w:rPr>
          <w:rFonts w:hint="cs"/>
          <w:rtl/>
        </w:rPr>
        <w:t xml:space="preserve">, יש להעניק לכפתור שנבחר את מחלקת העיצוב </w:t>
      </w:r>
      <w:proofErr w:type="spellStart"/>
      <w:r>
        <w:t>sel</w:t>
      </w:r>
      <w:proofErr w:type="spellEnd"/>
      <w:r>
        <w:rPr>
          <w:rFonts w:hint="cs"/>
          <w:rtl/>
        </w:rPr>
        <w:t>.</w:t>
      </w:r>
    </w:p>
    <w:p w14:paraId="4855494D" w14:textId="04A3B715" w:rsidR="00C21392" w:rsidRDefault="00C21392" w:rsidP="00C21392">
      <w:pPr>
        <w:ind w:left="360"/>
        <w:rPr>
          <w:rtl/>
        </w:rPr>
      </w:pPr>
      <w:r>
        <w:rPr>
          <w:rFonts w:hint="cs"/>
          <w:rtl/>
        </w:rPr>
        <w:t xml:space="preserve">לדוגמא, בצילום המסך מטה, בחרנו את </w:t>
      </w:r>
      <w:r>
        <w:t>Amsterdam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ואז טענו מחדש את הדף.</w:t>
      </w:r>
    </w:p>
    <w:p w14:paraId="007BE61A" w14:textId="77777777" w:rsidR="00F14482" w:rsidRDefault="00F14482" w:rsidP="003D1F25">
      <w:pPr>
        <w:ind w:firstLine="360"/>
        <w:rPr>
          <w:rtl/>
        </w:rPr>
      </w:pPr>
    </w:p>
    <w:p w14:paraId="0B2AE8A5" w14:textId="77777777" w:rsidR="00271D57" w:rsidRDefault="00271D57" w:rsidP="00271D57">
      <w:pPr>
        <w:ind w:firstLine="360"/>
        <w:jc w:val="right"/>
        <w:rPr>
          <w:u w:val="single"/>
        </w:rPr>
      </w:pPr>
    </w:p>
    <w:p w14:paraId="3340B832" w14:textId="02F75B24" w:rsidR="0005584A" w:rsidRDefault="00C21392" w:rsidP="003D1F25">
      <w:pPr>
        <w:ind w:firstLine="360"/>
        <w:rPr>
          <w:u w:val="single"/>
        </w:rPr>
      </w:pPr>
      <w:r>
        <w:rPr>
          <w:noProof/>
        </w:rPr>
        <w:drawing>
          <wp:inline distT="0" distB="0" distL="0" distR="0" wp14:anchorId="66703663" wp14:editId="0D3A82CF">
            <wp:extent cx="6507352" cy="31337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352" t="7840" r="38554" b="37544"/>
                    <a:stretch/>
                  </pic:blipFill>
                  <pic:spPr bwMode="auto">
                    <a:xfrm>
                      <a:off x="0" y="0"/>
                      <a:ext cx="6516795" cy="313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507E9" w14:textId="5A85A741" w:rsidR="00943E8D" w:rsidRDefault="00943E8D" w:rsidP="0014057A">
      <w:pPr>
        <w:bidi w:val="0"/>
        <w:rPr>
          <w:rtl/>
        </w:rPr>
      </w:pPr>
    </w:p>
    <w:sectPr w:rsidR="00943E8D" w:rsidSect="009C33A1">
      <w:headerReference w:type="default" r:id="rId11"/>
      <w:pgSz w:w="11906" w:h="16838"/>
      <w:pgMar w:top="993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4922" w14:textId="77777777" w:rsidR="00D22813" w:rsidRDefault="00D22813">
      <w:r>
        <w:separator/>
      </w:r>
    </w:p>
  </w:endnote>
  <w:endnote w:type="continuationSeparator" w:id="0">
    <w:p w14:paraId="5F89C6FC" w14:textId="77777777" w:rsidR="00D22813" w:rsidRDefault="00D2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ADC8" w14:textId="77777777" w:rsidR="00D22813" w:rsidRDefault="00D22813">
      <w:r>
        <w:separator/>
      </w:r>
    </w:p>
  </w:footnote>
  <w:footnote w:type="continuationSeparator" w:id="0">
    <w:p w14:paraId="46847716" w14:textId="77777777" w:rsidR="00D22813" w:rsidRDefault="00D22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12DA" w14:textId="77777777" w:rsidR="009C4BE8" w:rsidRDefault="009C4BE8" w:rsidP="00046A68">
    <w:pPr>
      <w:pStyle w:val="a3"/>
      <w:jc w:val="right"/>
      <w:rPr>
        <w:rtl/>
      </w:rPr>
    </w:pPr>
  </w:p>
  <w:p w14:paraId="5663DA6F" w14:textId="77777777" w:rsidR="009C4BE8" w:rsidRDefault="009C4BE8">
    <w:pPr>
      <w:pStyle w:val="a6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51C9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06A94"/>
    <w:multiLevelType w:val="hybridMultilevel"/>
    <w:tmpl w:val="06B25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63712A66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D66A7"/>
    <w:multiLevelType w:val="hybridMultilevel"/>
    <w:tmpl w:val="5A029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644D4"/>
    <w:multiLevelType w:val="hybridMultilevel"/>
    <w:tmpl w:val="85C6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7CA51F73"/>
    <w:multiLevelType w:val="hybridMultilevel"/>
    <w:tmpl w:val="E4AA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1708">
    <w:abstractNumId w:val="2"/>
  </w:num>
  <w:num w:numId="2" w16cid:durableId="2039965359">
    <w:abstractNumId w:val="5"/>
  </w:num>
  <w:num w:numId="3" w16cid:durableId="1607153507">
    <w:abstractNumId w:val="4"/>
  </w:num>
  <w:num w:numId="4" w16cid:durableId="1296106546">
    <w:abstractNumId w:val="6"/>
  </w:num>
  <w:num w:numId="5" w16cid:durableId="724765509">
    <w:abstractNumId w:val="3"/>
  </w:num>
  <w:num w:numId="6" w16cid:durableId="1750687676">
    <w:abstractNumId w:val="0"/>
  </w:num>
  <w:num w:numId="7" w16cid:durableId="48211525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E"/>
    <w:rsid w:val="00003D86"/>
    <w:rsid w:val="00004B22"/>
    <w:rsid w:val="00006CCA"/>
    <w:rsid w:val="00007E3B"/>
    <w:rsid w:val="00013236"/>
    <w:rsid w:val="00046A68"/>
    <w:rsid w:val="0005584A"/>
    <w:rsid w:val="00055994"/>
    <w:rsid w:val="00081808"/>
    <w:rsid w:val="00086292"/>
    <w:rsid w:val="0009059E"/>
    <w:rsid w:val="00092810"/>
    <w:rsid w:val="000939F1"/>
    <w:rsid w:val="000A3D54"/>
    <w:rsid w:val="000A414D"/>
    <w:rsid w:val="000A638E"/>
    <w:rsid w:val="000B6627"/>
    <w:rsid w:val="000B6695"/>
    <w:rsid w:val="000B68EC"/>
    <w:rsid w:val="000C1509"/>
    <w:rsid w:val="000D35DB"/>
    <w:rsid w:val="000D37FD"/>
    <w:rsid w:val="000E18C8"/>
    <w:rsid w:val="000E6ED3"/>
    <w:rsid w:val="000F4787"/>
    <w:rsid w:val="000F4F20"/>
    <w:rsid w:val="001156B5"/>
    <w:rsid w:val="0012113C"/>
    <w:rsid w:val="00122910"/>
    <w:rsid w:val="001256B1"/>
    <w:rsid w:val="00131E63"/>
    <w:rsid w:val="001371F6"/>
    <w:rsid w:val="0014057A"/>
    <w:rsid w:val="00144AE8"/>
    <w:rsid w:val="001624B6"/>
    <w:rsid w:val="00165825"/>
    <w:rsid w:val="001668CC"/>
    <w:rsid w:val="00171B10"/>
    <w:rsid w:val="001A1995"/>
    <w:rsid w:val="001A1E2A"/>
    <w:rsid w:val="001A5955"/>
    <w:rsid w:val="001A5DDC"/>
    <w:rsid w:val="001A613B"/>
    <w:rsid w:val="001A7C33"/>
    <w:rsid w:val="001B7CA3"/>
    <w:rsid w:val="001C418E"/>
    <w:rsid w:val="001C7FFA"/>
    <w:rsid w:val="001E2521"/>
    <w:rsid w:val="001E3029"/>
    <w:rsid w:val="001E3A40"/>
    <w:rsid w:val="001F0F68"/>
    <w:rsid w:val="001F705A"/>
    <w:rsid w:val="00201660"/>
    <w:rsid w:val="002019C4"/>
    <w:rsid w:val="00202E3D"/>
    <w:rsid w:val="00205275"/>
    <w:rsid w:val="00206386"/>
    <w:rsid w:val="00244193"/>
    <w:rsid w:val="00257659"/>
    <w:rsid w:val="002602FB"/>
    <w:rsid w:val="00270745"/>
    <w:rsid w:val="00271D57"/>
    <w:rsid w:val="00274209"/>
    <w:rsid w:val="00290055"/>
    <w:rsid w:val="002A37B4"/>
    <w:rsid w:val="002A5C98"/>
    <w:rsid w:val="002B2A2B"/>
    <w:rsid w:val="002B3F8A"/>
    <w:rsid w:val="002C0015"/>
    <w:rsid w:val="002C1D99"/>
    <w:rsid w:val="002D0061"/>
    <w:rsid w:val="002D4667"/>
    <w:rsid w:val="002D571D"/>
    <w:rsid w:val="002E7138"/>
    <w:rsid w:val="002F75C0"/>
    <w:rsid w:val="003025E6"/>
    <w:rsid w:val="003043A4"/>
    <w:rsid w:val="00307ABB"/>
    <w:rsid w:val="00312F6E"/>
    <w:rsid w:val="00313643"/>
    <w:rsid w:val="003207E4"/>
    <w:rsid w:val="003266ED"/>
    <w:rsid w:val="00343601"/>
    <w:rsid w:val="0034510D"/>
    <w:rsid w:val="003517AC"/>
    <w:rsid w:val="003518A9"/>
    <w:rsid w:val="00352E6D"/>
    <w:rsid w:val="00357FD4"/>
    <w:rsid w:val="00360060"/>
    <w:rsid w:val="003771FE"/>
    <w:rsid w:val="003778C6"/>
    <w:rsid w:val="00382A3D"/>
    <w:rsid w:val="003949B7"/>
    <w:rsid w:val="003A537D"/>
    <w:rsid w:val="003B0447"/>
    <w:rsid w:val="003C028A"/>
    <w:rsid w:val="003C2604"/>
    <w:rsid w:val="003C2851"/>
    <w:rsid w:val="003C29B3"/>
    <w:rsid w:val="003C5ECC"/>
    <w:rsid w:val="003C6C02"/>
    <w:rsid w:val="003D1F25"/>
    <w:rsid w:val="003E1BBF"/>
    <w:rsid w:val="003E1F06"/>
    <w:rsid w:val="003E35C7"/>
    <w:rsid w:val="003F191E"/>
    <w:rsid w:val="003F6804"/>
    <w:rsid w:val="003F7A3A"/>
    <w:rsid w:val="00406A57"/>
    <w:rsid w:val="0041300E"/>
    <w:rsid w:val="0041594E"/>
    <w:rsid w:val="0041607B"/>
    <w:rsid w:val="0043399B"/>
    <w:rsid w:val="00435B0F"/>
    <w:rsid w:val="0043690B"/>
    <w:rsid w:val="00437B7F"/>
    <w:rsid w:val="00444056"/>
    <w:rsid w:val="00457919"/>
    <w:rsid w:val="004654B7"/>
    <w:rsid w:val="0047519B"/>
    <w:rsid w:val="004930D6"/>
    <w:rsid w:val="00495903"/>
    <w:rsid w:val="004A334E"/>
    <w:rsid w:val="004D01BA"/>
    <w:rsid w:val="004D5FF8"/>
    <w:rsid w:val="004F2026"/>
    <w:rsid w:val="004F5E53"/>
    <w:rsid w:val="005207F1"/>
    <w:rsid w:val="00530271"/>
    <w:rsid w:val="00532115"/>
    <w:rsid w:val="00532302"/>
    <w:rsid w:val="00534F85"/>
    <w:rsid w:val="005452CF"/>
    <w:rsid w:val="00545ABE"/>
    <w:rsid w:val="00553001"/>
    <w:rsid w:val="0056066B"/>
    <w:rsid w:val="00567E38"/>
    <w:rsid w:val="00571AF8"/>
    <w:rsid w:val="005756B1"/>
    <w:rsid w:val="005763FB"/>
    <w:rsid w:val="00592704"/>
    <w:rsid w:val="00597BBB"/>
    <w:rsid w:val="005A760F"/>
    <w:rsid w:val="005A778F"/>
    <w:rsid w:val="005B473A"/>
    <w:rsid w:val="005B4BCD"/>
    <w:rsid w:val="005D21B4"/>
    <w:rsid w:val="005D2BC2"/>
    <w:rsid w:val="005D3710"/>
    <w:rsid w:val="005D616B"/>
    <w:rsid w:val="005E05CE"/>
    <w:rsid w:val="005E4FF1"/>
    <w:rsid w:val="005E5B4F"/>
    <w:rsid w:val="00601F0A"/>
    <w:rsid w:val="00610C07"/>
    <w:rsid w:val="00612D0B"/>
    <w:rsid w:val="006231DF"/>
    <w:rsid w:val="00633B5E"/>
    <w:rsid w:val="00634605"/>
    <w:rsid w:val="00637B60"/>
    <w:rsid w:val="00640287"/>
    <w:rsid w:val="00645D69"/>
    <w:rsid w:val="00647DBA"/>
    <w:rsid w:val="0065618F"/>
    <w:rsid w:val="00656FD4"/>
    <w:rsid w:val="00657F48"/>
    <w:rsid w:val="00660A13"/>
    <w:rsid w:val="00663B28"/>
    <w:rsid w:val="00663EDC"/>
    <w:rsid w:val="00664A48"/>
    <w:rsid w:val="00675BA5"/>
    <w:rsid w:val="0069309E"/>
    <w:rsid w:val="00693D7D"/>
    <w:rsid w:val="00694E92"/>
    <w:rsid w:val="006B2C4B"/>
    <w:rsid w:val="006B32AF"/>
    <w:rsid w:val="006B7311"/>
    <w:rsid w:val="006C0105"/>
    <w:rsid w:val="006D062A"/>
    <w:rsid w:val="006D18CA"/>
    <w:rsid w:val="006D305E"/>
    <w:rsid w:val="006D5E4A"/>
    <w:rsid w:val="006E3C22"/>
    <w:rsid w:val="006F2A7B"/>
    <w:rsid w:val="006F506B"/>
    <w:rsid w:val="00714BBE"/>
    <w:rsid w:val="007169D7"/>
    <w:rsid w:val="00736F5A"/>
    <w:rsid w:val="007455F6"/>
    <w:rsid w:val="0074662F"/>
    <w:rsid w:val="007475B2"/>
    <w:rsid w:val="00751EC2"/>
    <w:rsid w:val="007533C4"/>
    <w:rsid w:val="00753B22"/>
    <w:rsid w:val="007541B1"/>
    <w:rsid w:val="00756DCC"/>
    <w:rsid w:val="00777194"/>
    <w:rsid w:val="007A3562"/>
    <w:rsid w:val="007A3FF4"/>
    <w:rsid w:val="007A698C"/>
    <w:rsid w:val="007A6AB0"/>
    <w:rsid w:val="007B5BDA"/>
    <w:rsid w:val="007D13EB"/>
    <w:rsid w:val="007E2D9B"/>
    <w:rsid w:val="007E3889"/>
    <w:rsid w:val="008109A6"/>
    <w:rsid w:val="008327E6"/>
    <w:rsid w:val="00832DEB"/>
    <w:rsid w:val="0083745B"/>
    <w:rsid w:val="008401AD"/>
    <w:rsid w:val="00845CBF"/>
    <w:rsid w:val="00856AE8"/>
    <w:rsid w:val="0086084F"/>
    <w:rsid w:val="008716BB"/>
    <w:rsid w:val="0087307D"/>
    <w:rsid w:val="00873153"/>
    <w:rsid w:val="00890AD6"/>
    <w:rsid w:val="00892456"/>
    <w:rsid w:val="00895C2D"/>
    <w:rsid w:val="008A3D9D"/>
    <w:rsid w:val="008B1122"/>
    <w:rsid w:val="008B48B1"/>
    <w:rsid w:val="008C1883"/>
    <w:rsid w:val="008C6872"/>
    <w:rsid w:val="008E53FF"/>
    <w:rsid w:val="008E787E"/>
    <w:rsid w:val="008F316E"/>
    <w:rsid w:val="00905248"/>
    <w:rsid w:val="00920B50"/>
    <w:rsid w:val="00922E24"/>
    <w:rsid w:val="00932346"/>
    <w:rsid w:val="009355D5"/>
    <w:rsid w:val="00936CB5"/>
    <w:rsid w:val="00943E8D"/>
    <w:rsid w:val="009836DB"/>
    <w:rsid w:val="0098726F"/>
    <w:rsid w:val="00991AA9"/>
    <w:rsid w:val="0099464D"/>
    <w:rsid w:val="00994F2F"/>
    <w:rsid w:val="009A6005"/>
    <w:rsid w:val="009B21BF"/>
    <w:rsid w:val="009C33A1"/>
    <w:rsid w:val="009C4BE8"/>
    <w:rsid w:val="009C62B5"/>
    <w:rsid w:val="009C7E19"/>
    <w:rsid w:val="009E344B"/>
    <w:rsid w:val="009E78F1"/>
    <w:rsid w:val="009F215D"/>
    <w:rsid w:val="00A00F27"/>
    <w:rsid w:val="00A064A9"/>
    <w:rsid w:val="00A111B2"/>
    <w:rsid w:val="00A17665"/>
    <w:rsid w:val="00A2387D"/>
    <w:rsid w:val="00A23D2B"/>
    <w:rsid w:val="00A24920"/>
    <w:rsid w:val="00A24A3C"/>
    <w:rsid w:val="00A32357"/>
    <w:rsid w:val="00A32A7B"/>
    <w:rsid w:val="00A40767"/>
    <w:rsid w:val="00A5110A"/>
    <w:rsid w:val="00A527C6"/>
    <w:rsid w:val="00A77062"/>
    <w:rsid w:val="00A82BA5"/>
    <w:rsid w:val="00A840D2"/>
    <w:rsid w:val="00A95624"/>
    <w:rsid w:val="00AA4F69"/>
    <w:rsid w:val="00AB487B"/>
    <w:rsid w:val="00AC25DC"/>
    <w:rsid w:val="00AC4F16"/>
    <w:rsid w:val="00AD5159"/>
    <w:rsid w:val="00AE0503"/>
    <w:rsid w:val="00AE27A3"/>
    <w:rsid w:val="00AE3AA1"/>
    <w:rsid w:val="00AE744A"/>
    <w:rsid w:val="00AE7F0F"/>
    <w:rsid w:val="00AF5DA4"/>
    <w:rsid w:val="00B04DCB"/>
    <w:rsid w:val="00B12812"/>
    <w:rsid w:val="00B17FE4"/>
    <w:rsid w:val="00B202D2"/>
    <w:rsid w:val="00B24372"/>
    <w:rsid w:val="00B24A84"/>
    <w:rsid w:val="00B33CA6"/>
    <w:rsid w:val="00B3682E"/>
    <w:rsid w:val="00B37C65"/>
    <w:rsid w:val="00B47378"/>
    <w:rsid w:val="00B61C4C"/>
    <w:rsid w:val="00B62D88"/>
    <w:rsid w:val="00B73E1A"/>
    <w:rsid w:val="00B81559"/>
    <w:rsid w:val="00B87B04"/>
    <w:rsid w:val="00B939C9"/>
    <w:rsid w:val="00B973B5"/>
    <w:rsid w:val="00BA5779"/>
    <w:rsid w:val="00BA651A"/>
    <w:rsid w:val="00BB51C4"/>
    <w:rsid w:val="00BD0783"/>
    <w:rsid w:val="00BD1902"/>
    <w:rsid w:val="00BE19CF"/>
    <w:rsid w:val="00BF079D"/>
    <w:rsid w:val="00BF2373"/>
    <w:rsid w:val="00BF6D82"/>
    <w:rsid w:val="00BF7BC8"/>
    <w:rsid w:val="00C03F40"/>
    <w:rsid w:val="00C104DD"/>
    <w:rsid w:val="00C16165"/>
    <w:rsid w:val="00C21392"/>
    <w:rsid w:val="00C21611"/>
    <w:rsid w:val="00C217CD"/>
    <w:rsid w:val="00C2682C"/>
    <w:rsid w:val="00C40026"/>
    <w:rsid w:val="00C41CCC"/>
    <w:rsid w:val="00C44A5D"/>
    <w:rsid w:val="00C44FDC"/>
    <w:rsid w:val="00C5016B"/>
    <w:rsid w:val="00C654C4"/>
    <w:rsid w:val="00C7577B"/>
    <w:rsid w:val="00C83D8C"/>
    <w:rsid w:val="00C86AF5"/>
    <w:rsid w:val="00C941E8"/>
    <w:rsid w:val="00C954B7"/>
    <w:rsid w:val="00C957D2"/>
    <w:rsid w:val="00CA3CDB"/>
    <w:rsid w:val="00CB726F"/>
    <w:rsid w:val="00CC629D"/>
    <w:rsid w:val="00CD0715"/>
    <w:rsid w:val="00CD5F8B"/>
    <w:rsid w:val="00CD7466"/>
    <w:rsid w:val="00CE0843"/>
    <w:rsid w:val="00CE2BC3"/>
    <w:rsid w:val="00CE6D90"/>
    <w:rsid w:val="00CF2116"/>
    <w:rsid w:val="00D00743"/>
    <w:rsid w:val="00D07E25"/>
    <w:rsid w:val="00D104A1"/>
    <w:rsid w:val="00D10C78"/>
    <w:rsid w:val="00D14CFD"/>
    <w:rsid w:val="00D20CE3"/>
    <w:rsid w:val="00D20E06"/>
    <w:rsid w:val="00D22164"/>
    <w:rsid w:val="00D22813"/>
    <w:rsid w:val="00D236BC"/>
    <w:rsid w:val="00D23719"/>
    <w:rsid w:val="00D33625"/>
    <w:rsid w:val="00D337F6"/>
    <w:rsid w:val="00D37C9C"/>
    <w:rsid w:val="00D42FE5"/>
    <w:rsid w:val="00D47957"/>
    <w:rsid w:val="00D512FD"/>
    <w:rsid w:val="00D526A3"/>
    <w:rsid w:val="00D53099"/>
    <w:rsid w:val="00D5759A"/>
    <w:rsid w:val="00D62F30"/>
    <w:rsid w:val="00D7031D"/>
    <w:rsid w:val="00D71F5F"/>
    <w:rsid w:val="00D83EE0"/>
    <w:rsid w:val="00DB1E12"/>
    <w:rsid w:val="00DB6697"/>
    <w:rsid w:val="00DC13B7"/>
    <w:rsid w:val="00DC4C41"/>
    <w:rsid w:val="00DD7346"/>
    <w:rsid w:val="00DE0AC2"/>
    <w:rsid w:val="00DF0E3F"/>
    <w:rsid w:val="00DF6306"/>
    <w:rsid w:val="00E014DF"/>
    <w:rsid w:val="00E102CD"/>
    <w:rsid w:val="00E2216D"/>
    <w:rsid w:val="00E35AB4"/>
    <w:rsid w:val="00E36197"/>
    <w:rsid w:val="00E36804"/>
    <w:rsid w:val="00E5445E"/>
    <w:rsid w:val="00E55FD8"/>
    <w:rsid w:val="00E5633C"/>
    <w:rsid w:val="00E567ED"/>
    <w:rsid w:val="00E7048B"/>
    <w:rsid w:val="00E73C8E"/>
    <w:rsid w:val="00E73E6B"/>
    <w:rsid w:val="00E805FA"/>
    <w:rsid w:val="00E96B5D"/>
    <w:rsid w:val="00EA2772"/>
    <w:rsid w:val="00EA4BF6"/>
    <w:rsid w:val="00EA4E92"/>
    <w:rsid w:val="00EB672D"/>
    <w:rsid w:val="00EB6D7F"/>
    <w:rsid w:val="00EB7DF3"/>
    <w:rsid w:val="00ED37A0"/>
    <w:rsid w:val="00F016C5"/>
    <w:rsid w:val="00F04C67"/>
    <w:rsid w:val="00F14482"/>
    <w:rsid w:val="00F16483"/>
    <w:rsid w:val="00F17E8B"/>
    <w:rsid w:val="00F30480"/>
    <w:rsid w:val="00F30B1A"/>
    <w:rsid w:val="00F36118"/>
    <w:rsid w:val="00F41496"/>
    <w:rsid w:val="00F43804"/>
    <w:rsid w:val="00F51BDB"/>
    <w:rsid w:val="00F560BC"/>
    <w:rsid w:val="00F663BC"/>
    <w:rsid w:val="00F670A0"/>
    <w:rsid w:val="00F670D4"/>
    <w:rsid w:val="00F70C18"/>
    <w:rsid w:val="00F72A1E"/>
    <w:rsid w:val="00F9421C"/>
    <w:rsid w:val="00FA1472"/>
    <w:rsid w:val="00FA6D4E"/>
    <w:rsid w:val="00FB013F"/>
    <w:rsid w:val="00FB3CBB"/>
    <w:rsid w:val="00FB6E9B"/>
    <w:rsid w:val="00FC12C0"/>
    <w:rsid w:val="00FC29E1"/>
    <w:rsid w:val="00FD60C7"/>
    <w:rsid w:val="00FE1439"/>
    <w:rsid w:val="00FE2613"/>
    <w:rsid w:val="00FF0801"/>
    <w:rsid w:val="00FF31B6"/>
    <w:rsid w:val="00FF6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29F02"/>
  <w15:docId w15:val="{5DBD1562-E3D4-4EAA-8617-7953D99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3CDB"/>
    <w:pPr>
      <w:bidi/>
    </w:pPr>
    <w:rPr>
      <w:rFonts w:cs="Narkisim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3CDB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CA3CDB"/>
    <w:pPr>
      <w:tabs>
        <w:tab w:val="center" w:pos="4320"/>
        <w:tab w:val="right" w:pos="8640"/>
      </w:tabs>
    </w:pPr>
  </w:style>
  <w:style w:type="paragraph" w:styleId="a6">
    <w:name w:val="Body Text"/>
    <w:basedOn w:val="a"/>
    <w:link w:val="a7"/>
    <w:rsid w:val="00CA3CDB"/>
    <w:pPr>
      <w:bidi w:val="0"/>
    </w:pPr>
    <w:rPr>
      <w:szCs w:val="24"/>
    </w:rPr>
  </w:style>
  <w:style w:type="character" w:styleId="Hyperlink">
    <w:name w:val="Hyperlink"/>
    <w:rsid w:val="00CA3CDB"/>
    <w:rPr>
      <w:color w:val="0000FF"/>
      <w:u w:val="single"/>
    </w:rPr>
  </w:style>
  <w:style w:type="paragraph" w:styleId="a8">
    <w:name w:val="Title"/>
    <w:basedOn w:val="a"/>
    <w:qFormat/>
    <w:rsid w:val="00CA3CDB"/>
    <w:pPr>
      <w:spacing w:line="360" w:lineRule="auto"/>
      <w:jc w:val="center"/>
    </w:pPr>
    <w:rPr>
      <w:b/>
      <w:bCs/>
      <w:sz w:val="32"/>
      <w:szCs w:val="32"/>
    </w:rPr>
  </w:style>
  <w:style w:type="paragraph" w:styleId="a9">
    <w:name w:val="Balloon Text"/>
    <w:basedOn w:val="a"/>
    <w:semiHidden/>
    <w:rsid w:val="00B24A84"/>
    <w:rPr>
      <w:rFonts w:ascii="Tahoma" w:hAnsi="Tahoma" w:cs="Tahoma"/>
      <w:sz w:val="16"/>
      <w:szCs w:val="16"/>
    </w:rPr>
  </w:style>
  <w:style w:type="character" w:customStyle="1" w:styleId="a4">
    <w:name w:val="כותרת עליונה תו"/>
    <w:link w:val="a3"/>
    <w:rsid w:val="0074662F"/>
    <w:rPr>
      <w:rFonts w:cs="Narkisim"/>
      <w:sz w:val="24"/>
      <w:szCs w:val="28"/>
      <w:lang w:eastAsia="he-IL"/>
    </w:rPr>
  </w:style>
  <w:style w:type="character" w:customStyle="1" w:styleId="a7">
    <w:name w:val="גוף טקסט תו"/>
    <w:link w:val="a6"/>
    <w:rsid w:val="0074662F"/>
    <w:rPr>
      <w:rFonts w:cs="Narkisim"/>
      <w:sz w:val="24"/>
      <w:szCs w:val="24"/>
      <w:lang w:eastAsia="he-IL"/>
    </w:rPr>
  </w:style>
  <w:style w:type="paragraph" w:customStyle="1" w:styleId="1">
    <w:name w:val="1"/>
    <w:basedOn w:val="a"/>
    <w:next w:val="a8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aa">
    <w:name w:val="Table Grid"/>
    <w:basedOn w:val="a1"/>
    <w:uiPriority w:val="39"/>
    <w:rsid w:val="00753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93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B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AB487B"/>
    <w:rPr>
      <w:rFonts w:ascii="Courier New" w:hAnsi="Courier New" w:cs="Courier New"/>
    </w:rPr>
  </w:style>
  <w:style w:type="character" w:styleId="HTMLCode">
    <w:name w:val="HTML Code"/>
    <w:basedOn w:val="a0"/>
    <w:uiPriority w:val="99"/>
    <w:semiHidden/>
    <w:unhideWhenUsed/>
    <w:rsid w:val="00AB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0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31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6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92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0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4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8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DD50-FC98-42E6-B911-68774099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חדש.dot</Template>
  <TotalTime>7</TotalTime>
  <Pages>3</Pages>
  <Words>197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School of Social Sciences &amp; Management - Business Administration</vt:lpstr>
      <vt:lpstr>School of Social Sciences &amp; Management - Business Administration</vt:lpstr>
    </vt:vector>
  </TitlesOfParts>
  <Company>Ruppin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subject/>
  <dc:creator>henya</dc:creator>
  <cp:keywords/>
  <dc:description/>
  <cp:lastModifiedBy>ג'וני דרעי</cp:lastModifiedBy>
  <cp:revision>6</cp:revision>
  <cp:lastPrinted>2011-01-16T12:33:00Z</cp:lastPrinted>
  <dcterms:created xsi:type="dcterms:W3CDTF">2020-09-07T14:05:00Z</dcterms:created>
  <dcterms:modified xsi:type="dcterms:W3CDTF">2023-03-22T20:02:00Z</dcterms:modified>
</cp:coreProperties>
</file>