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069" w14:textId="3A21F1A7" w:rsidR="00FF65F0" w:rsidRDefault="00660054" w:rsidP="00FF65F0">
      <w:pPr>
        <w:ind w:left="360"/>
        <w:rPr>
          <w:rFonts w:cs="Times New Roman"/>
          <w:b/>
          <w:bCs/>
          <w:sz w:val="28"/>
          <w:rtl/>
        </w:rPr>
      </w:pPr>
      <w:r>
        <w:rPr>
          <w:rFonts w:cs="Times New Roman"/>
          <w:b/>
          <w:bCs/>
          <w:sz w:val="28"/>
        </w:rPr>
        <w:t>3</w:t>
      </w:r>
      <w:r w:rsidR="00FF65F0">
        <w:rPr>
          <w:rFonts w:cs="Times New Roman" w:hint="cs"/>
          <w:b/>
          <w:bCs/>
          <w:sz w:val="28"/>
          <w:rtl/>
        </w:rPr>
        <w:t xml:space="preserve">. </w:t>
      </w:r>
      <w:r w:rsidR="00FF65F0" w:rsidRPr="006B7311">
        <w:rPr>
          <w:rFonts w:cs="Times New Roman" w:hint="cs"/>
          <w:b/>
          <w:bCs/>
          <w:sz w:val="28"/>
          <w:rtl/>
        </w:rPr>
        <w:t xml:space="preserve">תרגיל </w:t>
      </w:r>
      <w:r w:rsidR="00FF65F0" w:rsidRPr="00CE6D90">
        <w:rPr>
          <w:rFonts w:cs="Times New Roman" w:hint="cs"/>
          <w:b/>
          <w:bCs/>
          <w:sz w:val="28"/>
          <w:u w:val="single"/>
          <w:rtl/>
        </w:rPr>
        <w:t>בג'אווהסקריפט</w:t>
      </w:r>
      <w:r w:rsidR="00FF65F0" w:rsidRPr="00D47957">
        <w:rPr>
          <w:rFonts w:cs="Times New Roman" w:hint="cs"/>
          <w:b/>
          <w:bCs/>
          <w:sz w:val="28"/>
          <w:u w:val="single"/>
          <w:rtl/>
        </w:rPr>
        <w:t xml:space="preserve">, </w:t>
      </w:r>
      <w:r w:rsidR="00D47957" w:rsidRPr="00D47957">
        <w:rPr>
          <w:rFonts w:cs="Times New Roman"/>
          <w:b/>
          <w:bCs/>
          <w:sz w:val="28"/>
          <w:u w:val="single"/>
        </w:rPr>
        <w:t>jQuery</w:t>
      </w:r>
      <w:r w:rsidR="00FF65F0" w:rsidRPr="00D47957">
        <w:rPr>
          <w:rFonts w:cs="Times New Roman" w:hint="cs"/>
          <w:b/>
          <w:bCs/>
          <w:sz w:val="28"/>
          <w:u w:val="single"/>
          <w:rtl/>
        </w:rPr>
        <w:t xml:space="preserve"> </w:t>
      </w:r>
      <w:r w:rsidR="00943E8D" w:rsidRPr="00D47957">
        <w:rPr>
          <w:rFonts w:cs="Times New Roman" w:hint="cs"/>
          <w:b/>
          <w:bCs/>
          <w:sz w:val="28"/>
          <w:u w:val="single"/>
          <w:rtl/>
        </w:rPr>
        <w:t xml:space="preserve">מערכים </w:t>
      </w:r>
      <w:r w:rsidR="00FF65F0" w:rsidRPr="00D47957">
        <w:rPr>
          <w:rFonts w:cs="Times New Roman" w:hint="cs"/>
          <w:b/>
          <w:bCs/>
          <w:sz w:val="28"/>
          <w:u w:val="single"/>
          <w:rtl/>
        </w:rPr>
        <w:t>ו</w:t>
      </w:r>
      <w:r w:rsidR="00943E8D" w:rsidRPr="00D47957">
        <w:rPr>
          <w:rFonts w:cs="Times New Roman" w:hint="cs"/>
          <w:b/>
          <w:bCs/>
          <w:sz w:val="28"/>
          <w:u w:val="single"/>
          <w:rtl/>
        </w:rPr>
        <w:t>בנאי</w:t>
      </w:r>
      <w:r w:rsidR="00FF65F0" w:rsidRPr="006B7311">
        <w:rPr>
          <w:rFonts w:cs="Times New Roman" w:hint="cs"/>
          <w:b/>
          <w:bCs/>
          <w:sz w:val="28"/>
          <w:rtl/>
        </w:rPr>
        <w:t xml:space="preserve"> </w:t>
      </w:r>
    </w:p>
    <w:p w14:paraId="7B3FAA55" w14:textId="77777777" w:rsidR="00FF65F0" w:rsidRDefault="00FF65F0" w:rsidP="00FF65F0">
      <w:pPr>
        <w:ind w:left="360"/>
        <w:rPr>
          <w:rFonts w:cs="Times New Roman"/>
          <w:b/>
          <w:bCs/>
          <w:sz w:val="28"/>
          <w:rtl/>
        </w:rPr>
      </w:pPr>
    </w:p>
    <w:p w14:paraId="547675F0" w14:textId="1CD4AF5C" w:rsidR="00FF65F0" w:rsidRDefault="00FF65F0" w:rsidP="00FF65F0">
      <w:pPr>
        <w:ind w:firstLine="360"/>
        <w:rPr>
          <w:u w:val="single"/>
          <w:rtl/>
        </w:rPr>
      </w:pPr>
      <w:r>
        <w:rPr>
          <w:rFonts w:hint="cs"/>
          <w:u w:val="single"/>
          <w:rtl/>
        </w:rPr>
        <w:t xml:space="preserve">בתרגיל זה </w:t>
      </w:r>
      <w:r>
        <w:rPr>
          <w:rFonts w:hint="cs"/>
          <w:b/>
          <w:bCs/>
          <w:u w:val="single"/>
          <w:rtl/>
        </w:rPr>
        <w:t>יש לעבוד</w:t>
      </w:r>
      <w:r>
        <w:rPr>
          <w:rFonts w:hint="cs"/>
          <w:u w:val="single"/>
          <w:rtl/>
        </w:rPr>
        <w:t xml:space="preserve"> עם ספריית </w:t>
      </w:r>
      <w:r>
        <w:rPr>
          <w:u w:val="single"/>
        </w:rPr>
        <w:t>jQuery</w:t>
      </w:r>
      <w:r w:rsidR="00D512FD">
        <w:rPr>
          <w:rFonts w:hint="cs"/>
          <w:u w:val="single"/>
          <w:rtl/>
        </w:rPr>
        <w:t xml:space="preserve"> (*)</w:t>
      </w:r>
      <w:r>
        <w:rPr>
          <w:rFonts w:hint="cs"/>
          <w:u w:val="single"/>
          <w:rtl/>
        </w:rPr>
        <w:t>.</w:t>
      </w:r>
    </w:p>
    <w:p w14:paraId="5F976A27" w14:textId="0554880B" w:rsidR="00FF65F0" w:rsidRDefault="00FF65F0" w:rsidP="00FF65F0">
      <w:pPr>
        <w:ind w:firstLine="360"/>
        <w:rPr>
          <w:u w:val="single"/>
          <w:rtl/>
        </w:rPr>
      </w:pPr>
      <w:r>
        <w:rPr>
          <w:rFonts w:hint="cs"/>
          <w:u w:val="single"/>
          <w:rtl/>
        </w:rPr>
        <w:t>כל העיצובים נתונים ונמצאים ב</w:t>
      </w:r>
      <w:r w:rsidR="00D512FD">
        <w:rPr>
          <w:rFonts w:hint="cs"/>
          <w:u w:val="single"/>
          <w:rtl/>
        </w:rPr>
        <w:t xml:space="preserve">תוך </w:t>
      </w:r>
      <w:r>
        <w:rPr>
          <w:rFonts w:hint="cs"/>
          <w:u w:val="single"/>
          <w:rtl/>
        </w:rPr>
        <w:t xml:space="preserve">קובץ </w:t>
      </w:r>
      <w:r w:rsidR="00D512FD">
        <w:rPr>
          <w:rFonts w:hint="cs"/>
          <w:u w:val="single"/>
          <w:rtl/>
        </w:rPr>
        <w:t xml:space="preserve">השלד </w:t>
      </w:r>
      <w:r>
        <w:rPr>
          <w:rFonts w:hint="cs"/>
          <w:u w:val="single"/>
          <w:rtl/>
        </w:rPr>
        <w:t>אין צורך ליצור עיצובים חדשים.</w:t>
      </w:r>
    </w:p>
    <w:p w14:paraId="4E0FBCCB" w14:textId="26582E52" w:rsidR="00D512FD" w:rsidRDefault="00D512FD" w:rsidP="00FF65F0">
      <w:pPr>
        <w:ind w:firstLine="360"/>
        <w:rPr>
          <w:rFonts w:hint="cs"/>
          <w:u w:val="single"/>
          <w:rtl/>
        </w:rPr>
      </w:pPr>
    </w:p>
    <w:p w14:paraId="1FF5C7B9" w14:textId="53BCC72E" w:rsidR="00D512FD" w:rsidRPr="00D512FD" w:rsidRDefault="00D512FD" w:rsidP="00FF65F0">
      <w:pPr>
        <w:ind w:firstLine="360"/>
        <w:rPr>
          <w:i/>
          <w:iCs/>
          <w:sz w:val="22"/>
          <w:szCs w:val="24"/>
          <w:rtl/>
        </w:rPr>
      </w:pPr>
      <w:r w:rsidRPr="00D512FD">
        <w:rPr>
          <w:rFonts w:hint="cs"/>
          <w:i/>
          <w:iCs/>
          <w:sz w:val="22"/>
          <w:szCs w:val="24"/>
          <w:rtl/>
        </w:rPr>
        <w:t xml:space="preserve">(*) </w:t>
      </w:r>
      <w:r w:rsidRPr="00D512FD">
        <w:rPr>
          <w:rFonts w:hint="cs"/>
          <w:i/>
          <w:iCs/>
          <w:sz w:val="22"/>
          <w:szCs w:val="24"/>
          <w:u w:val="single"/>
          <w:rtl/>
        </w:rPr>
        <w:t xml:space="preserve">אין </w:t>
      </w:r>
      <w:r w:rsidRPr="00D512FD">
        <w:rPr>
          <w:rFonts w:hint="cs"/>
          <w:i/>
          <w:iCs/>
          <w:sz w:val="22"/>
          <w:szCs w:val="24"/>
          <w:rtl/>
        </w:rPr>
        <w:t xml:space="preserve">לעבוד עם </w:t>
      </w:r>
      <w:proofErr w:type="spellStart"/>
      <w:r w:rsidRPr="00D512FD">
        <w:rPr>
          <w:i/>
          <w:iCs/>
          <w:sz w:val="22"/>
          <w:szCs w:val="24"/>
        </w:rPr>
        <w:t>getElementById</w:t>
      </w:r>
      <w:proofErr w:type="spellEnd"/>
      <w:r w:rsidRPr="00D512FD">
        <w:rPr>
          <w:rFonts w:hint="cs"/>
          <w:i/>
          <w:iCs/>
          <w:sz w:val="22"/>
          <w:szCs w:val="24"/>
          <w:rtl/>
        </w:rPr>
        <w:t xml:space="preserve">, </w:t>
      </w:r>
      <w:r w:rsidRPr="00D47957">
        <w:rPr>
          <w:rFonts w:hint="cs"/>
          <w:i/>
          <w:iCs/>
          <w:sz w:val="22"/>
          <w:szCs w:val="24"/>
          <w:u w:val="single"/>
          <w:rtl/>
        </w:rPr>
        <w:t>אין</w:t>
      </w:r>
      <w:r w:rsidRPr="00D512FD">
        <w:rPr>
          <w:rFonts w:hint="cs"/>
          <w:i/>
          <w:iCs/>
          <w:sz w:val="22"/>
          <w:szCs w:val="24"/>
          <w:rtl/>
        </w:rPr>
        <w:t xml:space="preserve"> לעבוד עם </w:t>
      </w:r>
      <w:proofErr w:type="spellStart"/>
      <w:r w:rsidRPr="00D512FD">
        <w:rPr>
          <w:i/>
          <w:iCs/>
          <w:sz w:val="22"/>
          <w:szCs w:val="24"/>
        </w:rPr>
        <w:t>innerHTML</w:t>
      </w:r>
      <w:proofErr w:type="spellEnd"/>
      <w:r w:rsidRPr="00D512FD">
        <w:rPr>
          <w:rFonts w:hint="cs"/>
          <w:i/>
          <w:iCs/>
          <w:sz w:val="22"/>
          <w:szCs w:val="24"/>
          <w:rtl/>
        </w:rPr>
        <w:t xml:space="preserve">, </w:t>
      </w:r>
      <w:r w:rsidRPr="00D47957">
        <w:rPr>
          <w:rFonts w:hint="cs"/>
          <w:i/>
          <w:iCs/>
          <w:sz w:val="22"/>
          <w:szCs w:val="24"/>
          <w:u w:val="single"/>
          <w:rtl/>
        </w:rPr>
        <w:t>ויש</w:t>
      </w:r>
      <w:r w:rsidRPr="00D512FD">
        <w:rPr>
          <w:rFonts w:hint="cs"/>
          <w:i/>
          <w:iCs/>
          <w:sz w:val="22"/>
          <w:szCs w:val="24"/>
          <w:rtl/>
        </w:rPr>
        <w:t xml:space="preserve"> לחוו</w:t>
      </w:r>
      <w:r w:rsidR="00D47957">
        <w:rPr>
          <w:rFonts w:hint="cs"/>
          <w:i/>
          <w:iCs/>
          <w:sz w:val="22"/>
          <w:szCs w:val="24"/>
          <w:rtl/>
        </w:rPr>
        <w:t>ט אירועים</w:t>
      </w:r>
      <w:r w:rsidR="00D47957">
        <w:rPr>
          <w:i/>
          <w:iCs/>
          <w:sz w:val="22"/>
          <w:szCs w:val="24"/>
        </w:rPr>
        <w:t xml:space="preserve"> </w:t>
      </w:r>
      <w:r w:rsidRPr="00D512FD">
        <w:rPr>
          <w:rFonts w:hint="cs"/>
          <w:i/>
          <w:iCs/>
          <w:sz w:val="22"/>
          <w:szCs w:val="24"/>
          <w:rtl/>
        </w:rPr>
        <w:t xml:space="preserve"> באמצעות </w:t>
      </w:r>
      <w:r w:rsidRPr="00D512FD">
        <w:rPr>
          <w:i/>
          <w:iCs/>
          <w:sz w:val="22"/>
          <w:szCs w:val="24"/>
        </w:rPr>
        <w:t>jQuery</w:t>
      </w:r>
      <w:r w:rsidRPr="00D512FD">
        <w:rPr>
          <w:rFonts w:hint="cs"/>
          <w:i/>
          <w:iCs/>
          <w:sz w:val="22"/>
          <w:szCs w:val="24"/>
          <w:rtl/>
        </w:rPr>
        <w:t>.</w:t>
      </w:r>
    </w:p>
    <w:p w14:paraId="4ED03E92" w14:textId="77777777" w:rsidR="00FF65F0" w:rsidRDefault="00FF65F0" w:rsidP="00FF65F0">
      <w:pPr>
        <w:ind w:firstLine="360"/>
        <w:rPr>
          <w:u w:val="single"/>
          <w:rtl/>
        </w:rPr>
      </w:pPr>
    </w:p>
    <w:p w14:paraId="25FD502A" w14:textId="2C6ABB02" w:rsidR="00FF65F0" w:rsidRDefault="00FF65F0" w:rsidP="00FF65F0">
      <w:pPr>
        <w:ind w:left="360"/>
        <w:rPr>
          <w:u w:val="single"/>
        </w:rPr>
      </w:pPr>
      <w:r>
        <w:rPr>
          <w:rFonts w:hint="cs"/>
          <w:u w:val="single"/>
          <w:rtl/>
        </w:rPr>
        <w:t xml:space="preserve">יש לעבוד על קובץ השלד </w:t>
      </w:r>
      <w:r>
        <w:rPr>
          <w:u w:val="single"/>
        </w:rPr>
        <w:t xml:space="preserve">. </w:t>
      </w:r>
      <w:r w:rsidRPr="00271D57">
        <w:rPr>
          <w:u w:val="single"/>
        </w:rPr>
        <w:t>js</w:t>
      </w:r>
      <w:r>
        <w:rPr>
          <w:u w:val="single"/>
        </w:rPr>
        <w:t>2</w:t>
      </w:r>
      <w:r w:rsidRPr="00271D57">
        <w:rPr>
          <w:u w:val="single"/>
        </w:rPr>
        <w:t>-skeleton.html</w:t>
      </w:r>
    </w:p>
    <w:p w14:paraId="1594F4FA" w14:textId="0E86C59C" w:rsidR="00943E8D" w:rsidRDefault="00943E8D" w:rsidP="00FF65F0">
      <w:pPr>
        <w:ind w:left="360"/>
        <w:rPr>
          <w:u w:val="single"/>
          <w:rtl/>
        </w:rPr>
      </w:pPr>
    </w:p>
    <w:p w14:paraId="021FA8A1" w14:textId="4340609F" w:rsidR="00943E8D" w:rsidRPr="00BF079D" w:rsidRDefault="00943E8D" w:rsidP="00943E8D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>חלק ראשון:</w:t>
      </w:r>
      <w:r w:rsidRPr="00BF079D">
        <w:rPr>
          <w:rFonts w:ascii="Times New Roman" w:eastAsia="Times New Roman" w:hAnsi="Times New Roman" w:cs="Narkisim" w:hint="cs"/>
          <w:sz w:val="24"/>
          <w:szCs w:val="28"/>
          <w:lang w:eastAsia="he-IL"/>
        </w:rPr>
        <w:t xml:space="preserve"> </w:t>
      </w:r>
      <w:r w:rsidRPr="00BF079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 </w:t>
      </w:r>
    </w:p>
    <w:p w14:paraId="63579A48" w14:textId="76AC4814" w:rsidR="00943E8D" w:rsidRDefault="00943E8D" w:rsidP="00943E8D">
      <w:r>
        <w:rPr>
          <w:rFonts w:hint="cs"/>
          <w:rtl/>
        </w:rPr>
        <w:t xml:space="preserve">קובץ השלד מכיל </w:t>
      </w:r>
      <w:r>
        <w:t>Constructor</w:t>
      </w:r>
      <w:r>
        <w:rPr>
          <w:rFonts w:hint="cs"/>
          <w:rtl/>
        </w:rPr>
        <w:t xml:space="preserve"> בשם </w:t>
      </w:r>
      <w:r>
        <w:t>Vacation</w:t>
      </w:r>
      <w:r>
        <w:rPr>
          <w:rFonts w:hint="cs"/>
          <w:rtl/>
        </w:rPr>
        <w:t>.</w:t>
      </w:r>
    </w:p>
    <w:p w14:paraId="00B30ACB" w14:textId="46C58BDF" w:rsidR="00943E8D" w:rsidRDefault="00D512FD" w:rsidP="00D512FD">
      <w:r>
        <w:rPr>
          <w:rFonts w:hint="cs"/>
          <w:rtl/>
        </w:rPr>
        <w:t xml:space="preserve">צרו </w:t>
      </w:r>
      <w:r w:rsidR="000B68EC" w:rsidRPr="000B68EC">
        <w:rPr>
          <w:rFonts w:hint="cs"/>
          <w:u w:val="single"/>
          <w:rtl/>
        </w:rPr>
        <w:t>בצורה ידנית</w:t>
      </w:r>
      <w:r w:rsidR="000B68EC">
        <w:rPr>
          <w:rFonts w:hint="cs"/>
          <w:rtl/>
        </w:rPr>
        <w:t xml:space="preserve"> </w:t>
      </w:r>
      <w:r>
        <w:rPr>
          <w:rFonts w:hint="cs"/>
          <w:rtl/>
        </w:rPr>
        <w:t xml:space="preserve">מערך בשם </w:t>
      </w:r>
      <w:r>
        <w:t>Vacations</w:t>
      </w:r>
      <w:r>
        <w:rPr>
          <w:rFonts w:hint="cs"/>
          <w:rtl/>
        </w:rPr>
        <w:t xml:space="preserve">. לשלושת המקומות הראשונים במערך הוסיפו </w:t>
      </w:r>
      <w:r w:rsidR="000B68EC" w:rsidRPr="000B68EC">
        <w:rPr>
          <w:rFonts w:hint="cs"/>
          <w:u w:val="single"/>
          <w:rtl/>
        </w:rPr>
        <w:t>בצורה ידנית</w:t>
      </w:r>
      <w:r w:rsidR="000B68EC">
        <w:rPr>
          <w:rFonts w:hint="cs"/>
          <w:rtl/>
        </w:rPr>
        <w:t xml:space="preserve"> ע"י </w:t>
      </w:r>
      <w:r>
        <w:rPr>
          <w:rFonts w:hint="cs"/>
          <w:rtl/>
        </w:rPr>
        <w:t>שימוש בבנאי חופשות לערים</w:t>
      </w:r>
      <w:r w:rsidR="000B68EC">
        <w:rPr>
          <w:rFonts w:hint="cs"/>
          <w:rtl/>
        </w:rPr>
        <w:t xml:space="preserve"> שונות. שמות הערים שתוסיפו</w:t>
      </w:r>
      <w:r>
        <w:rPr>
          <w:rFonts w:hint="cs"/>
          <w:rtl/>
        </w:rPr>
        <w:t xml:space="preserve"> </w:t>
      </w:r>
      <w:r w:rsidR="000B68EC">
        <w:rPr>
          <w:rFonts w:hint="cs"/>
          <w:rtl/>
        </w:rPr>
        <w:t xml:space="preserve">צריכות להתחיל </w:t>
      </w:r>
      <w:r w:rsidRPr="002D571D">
        <w:rPr>
          <w:rFonts w:hint="cs"/>
          <w:b/>
          <w:bCs/>
          <w:rtl/>
        </w:rPr>
        <w:t>באות הראשונה של השם שלכם</w:t>
      </w:r>
      <w:r w:rsidR="002D571D">
        <w:rPr>
          <w:rFonts w:hint="cs"/>
          <w:rtl/>
        </w:rPr>
        <w:t xml:space="preserve"> ובחרו משך ומחירים כרצונכם</w:t>
      </w:r>
      <w:r>
        <w:rPr>
          <w:rFonts w:hint="cs"/>
          <w:rtl/>
        </w:rPr>
        <w:t xml:space="preserve"> (האות הראשונה בשם הפרטי שלי היא </w:t>
      </w:r>
      <w:r>
        <w:rPr>
          <w:rFonts w:hint="cs"/>
        </w:rPr>
        <w:t>B</w:t>
      </w:r>
      <w:r>
        <w:rPr>
          <w:rFonts w:hint="cs"/>
          <w:rtl/>
        </w:rPr>
        <w:t>).</w:t>
      </w:r>
    </w:p>
    <w:p w14:paraId="1048E527" w14:textId="7F45B6A4" w:rsidR="00943E8D" w:rsidRDefault="00D512FD" w:rsidP="00943E8D">
      <w:r>
        <w:rPr>
          <w:noProof/>
        </w:rPr>
        <w:t>`</w:t>
      </w:r>
      <w:r w:rsidR="00943E8D">
        <w:rPr>
          <w:noProof/>
        </w:rPr>
        <w:drawing>
          <wp:inline distT="0" distB="0" distL="0" distR="0" wp14:anchorId="7C639167" wp14:editId="01A4D073">
            <wp:extent cx="5470650" cy="16076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234" r="59674" b="70698"/>
                    <a:stretch/>
                  </pic:blipFill>
                  <pic:spPr bwMode="auto">
                    <a:xfrm>
                      <a:off x="0" y="0"/>
                      <a:ext cx="5508007" cy="161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29338" w14:textId="42BF66A9" w:rsidR="00943E8D" w:rsidRDefault="00D512FD" w:rsidP="00943E8D">
      <w:pPr>
        <w:rPr>
          <w:rtl/>
        </w:rPr>
      </w:pPr>
      <w:r>
        <w:rPr>
          <w:rFonts w:hint="cs"/>
          <w:rtl/>
        </w:rPr>
        <w:t>רנדרו את המערך אל</w:t>
      </w:r>
      <w:r w:rsidR="00F43804">
        <w:rPr>
          <w:rFonts w:hint="cs"/>
          <w:rtl/>
        </w:rPr>
        <w:t xml:space="preserve"> הדף</w:t>
      </w:r>
      <w:r>
        <w:rPr>
          <w:rFonts w:hint="cs"/>
          <w:rtl/>
        </w:rPr>
        <w:t xml:space="preserve"> כאשר כל חופשה נמצאת ב</w:t>
      </w:r>
      <w:r>
        <w:rPr>
          <w:rFonts w:hint="cs"/>
        </w:rPr>
        <w:t>DIV</w:t>
      </w:r>
      <w:r>
        <w:rPr>
          <w:rFonts w:hint="cs"/>
          <w:rtl/>
        </w:rPr>
        <w:t xml:space="preserve"> נפרד וכל הטקסטים הם בתגיות מסוג </w:t>
      </w:r>
      <w:r>
        <w:t>H3</w:t>
      </w:r>
      <w:r>
        <w:rPr>
          <w:rFonts w:hint="cs"/>
          <w:rtl/>
        </w:rPr>
        <w:t>.</w:t>
      </w:r>
    </w:p>
    <w:p w14:paraId="27036757" w14:textId="48A02B01" w:rsidR="00D512FD" w:rsidRDefault="00D512FD" w:rsidP="00943E8D">
      <w:pPr>
        <w:rPr>
          <w:rtl/>
        </w:rPr>
      </w:pPr>
    </w:p>
    <w:p w14:paraId="439E9A42" w14:textId="17C77C25" w:rsidR="00D512FD" w:rsidRPr="00D512FD" w:rsidRDefault="00D512FD" w:rsidP="00D512FD">
      <w:pPr>
        <w:pStyle w:val="ab"/>
        <w:numPr>
          <w:ilvl w:val="0"/>
          <w:numId w:val="3"/>
        </w:numPr>
        <w:rPr>
          <w:rFonts w:ascii="Times New Roman" w:eastAsia="Times New Roman" w:hAnsi="Times New Roman" w:cs="Narkisim"/>
          <w:sz w:val="24"/>
          <w:szCs w:val="28"/>
          <w:rtl/>
          <w:lang w:eastAsia="he-IL"/>
        </w:rPr>
      </w:pPr>
      <w:r w:rsidRPr="00D512FD">
        <w:rPr>
          <w:rFonts w:ascii="Times New Roman" w:eastAsia="Times New Roman" w:hAnsi="Times New Roman" w:cs="Narkisim" w:hint="cs"/>
          <w:sz w:val="24"/>
          <w:szCs w:val="28"/>
          <w:rtl/>
          <w:lang w:eastAsia="he-IL"/>
        </w:rPr>
        <w:t xml:space="preserve">חלק שני: </w:t>
      </w:r>
    </w:p>
    <w:p w14:paraId="3E40B1A5" w14:textId="77777777" w:rsidR="00D512FD" w:rsidRPr="00943E8D" w:rsidRDefault="00D512FD" w:rsidP="00943E8D">
      <w:pPr>
        <w:rPr>
          <w:rtl/>
        </w:rPr>
      </w:pPr>
    </w:p>
    <w:p w14:paraId="0870F68D" w14:textId="46737D59" w:rsidR="00D512FD" w:rsidRDefault="00D512FD" w:rsidP="00D512FD">
      <w:pPr>
        <w:rPr>
          <w:u w:val="single"/>
        </w:rPr>
      </w:pPr>
      <w:r w:rsidRPr="00271D57">
        <w:rPr>
          <w:rFonts w:hint="cs"/>
          <w:u w:val="single"/>
          <w:rtl/>
        </w:rPr>
        <w:t>העת</w:t>
      </w:r>
      <w:r>
        <w:rPr>
          <w:rFonts w:hint="cs"/>
          <w:u w:val="single"/>
          <w:rtl/>
        </w:rPr>
        <w:t>י</w:t>
      </w:r>
      <w:r w:rsidRPr="00271D57">
        <w:rPr>
          <w:rFonts w:hint="cs"/>
          <w:u w:val="single"/>
          <w:rtl/>
        </w:rPr>
        <w:t>ק</w:t>
      </w:r>
      <w:r>
        <w:rPr>
          <w:rFonts w:hint="cs"/>
          <w:u w:val="single"/>
          <w:rtl/>
        </w:rPr>
        <w:t>ו</w:t>
      </w:r>
      <w:r w:rsidRPr="00271D57">
        <w:rPr>
          <w:rFonts w:hint="cs"/>
          <w:u w:val="single"/>
          <w:rtl/>
        </w:rPr>
        <w:t xml:space="preserve"> את הקובץ ל </w:t>
      </w:r>
      <w:r w:rsidRPr="00271D57">
        <w:rPr>
          <w:u w:val="single"/>
        </w:rPr>
        <w:t>js</w:t>
      </w:r>
      <w:r>
        <w:rPr>
          <w:u w:val="single"/>
        </w:rPr>
        <w:t>2</w:t>
      </w:r>
      <w:r w:rsidRPr="00271D57">
        <w:rPr>
          <w:u w:val="single"/>
        </w:rPr>
        <w:t>-skeleton2.html</w:t>
      </w:r>
      <w:r w:rsidRPr="00271D57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ועבדו</w:t>
      </w:r>
      <w:r w:rsidRPr="00271D57">
        <w:rPr>
          <w:rFonts w:hint="cs"/>
          <w:u w:val="single"/>
          <w:rtl/>
        </w:rPr>
        <w:t xml:space="preserve"> עליו.</w:t>
      </w:r>
    </w:p>
    <w:p w14:paraId="579C9619" w14:textId="2D3723F6" w:rsidR="00D512FD" w:rsidRDefault="00D512FD" w:rsidP="00D512FD">
      <w:pPr>
        <w:rPr>
          <w:u w:val="single"/>
        </w:rPr>
      </w:pPr>
    </w:p>
    <w:p w14:paraId="376B56E8" w14:textId="676F4EBB" w:rsidR="00D512FD" w:rsidRDefault="00D512FD" w:rsidP="00D512FD">
      <w:pPr>
        <w:rPr>
          <w:rtl/>
        </w:rPr>
      </w:pPr>
      <w:r w:rsidRPr="00D512FD">
        <w:rPr>
          <w:rFonts w:hint="cs"/>
          <w:rtl/>
        </w:rPr>
        <w:t>כאשר המשתמש מקליק על אחד ה</w:t>
      </w:r>
      <w:r w:rsidRPr="00D512FD">
        <w:rPr>
          <w:rFonts w:hint="cs"/>
        </w:rPr>
        <w:t>DIV</w:t>
      </w:r>
      <w:r w:rsidRPr="00D512FD">
        <w:rPr>
          <w:rFonts w:hint="cs"/>
          <w:rtl/>
        </w:rPr>
        <w:t xml:space="preserve"> </w:t>
      </w:r>
      <w:r w:rsidRPr="00D512FD">
        <w:rPr>
          <w:rtl/>
        </w:rPr>
        <w:t>–</w:t>
      </w:r>
      <w:r w:rsidRPr="00D512FD">
        <w:rPr>
          <w:rFonts w:hint="cs"/>
          <w:rtl/>
        </w:rPr>
        <w:t xml:space="preserve"> ים</w:t>
      </w:r>
      <w:r w:rsidRPr="00D512FD">
        <w:t xml:space="preserve">  </w:t>
      </w:r>
      <w:r w:rsidRPr="00D512FD">
        <w:rPr>
          <w:rFonts w:hint="cs"/>
          <w:rtl/>
        </w:rPr>
        <w:t xml:space="preserve"> יש</w:t>
      </w:r>
      <w:r>
        <w:rPr>
          <w:rFonts w:hint="cs"/>
          <w:rtl/>
        </w:rPr>
        <w:t xml:space="preserve"> להפעיל אנימציה שבסופה המיקום של ה</w:t>
      </w:r>
      <w:r>
        <w:rPr>
          <w:rFonts w:hint="cs"/>
        </w:rPr>
        <w:t xml:space="preserve">DIV </w:t>
      </w:r>
      <w:r>
        <w:rPr>
          <w:rFonts w:hint="cs"/>
          <w:rtl/>
        </w:rPr>
        <w:t xml:space="preserve"> יהיה 300 פיקסלים מלמעלה.</w:t>
      </w:r>
    </w:p>
    <w:p w14:paraId="342C4CDA" w14:textId="188FA96C" w:rsidR="00D512FD" w:rsidRPr="00D512FD" w:rsidRDefault="00D512FD" w:rsidP="00D512FD">
      <w:pPr>
        <w:jc w:val="center"/>
        <w:rPr>
          <w:rtl/>
        </w:rPr>
      </w:pPr>
      <w:r>
        <w:rPr>
          <w:noProof/>
        </w:rPr>
        <w:drawing>
          <wp:inline distT="0" distB="0" distL="0" distR="0" wp14:anchorId="0A1E6FF6" wp14:editId="7552C498">
            <wp:extent cx="4404410" cy="295013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854" r="58557" b="41798"/>
                    <a:stretch/>
                  </pic:blipFill>
                  <pic:spPr bwMode="auto">
                    <a:xfrm>
                      <a:off x="0" y="0"/>
                      <a:ext cx="4426822" cy="2965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5434" w14:textId="5B01F947" w:rsidR="00CF2116" w:rsidRDefault="00CF2116" w:rsidP="00FF65F0"/>
    <w:p w14:paraId="75C507E9" w14:textId="5AF25CC0" w:rsidR="00943E8D" w:rsidRDefault="00943E8D" w:rsidP="00895C2D">
      <w:pPr>
        <w:jc w:val="center"/>
        <w:rPr>
          <w:rtl/>
        </w:rPr>
      </w:pPr>
    </w:p>
    <w:sectPr w:rsidR="00943E8D" w:rsidSect="009C33A1">
      <w:headerReference w:type="default" r:id="rId10"/>
      <w:pgSz w:w="11906" w:h="16838"/>
      <w:pgMar w:top="993" w:right="851" w:bottom="568" w:left="851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69D9F" w14:textId="77777777" w:rsidR="005B6C67" w:rsidRDefault="005B6C67">
      <w:r>
        <w:separator/>
      </w:r>
    </w:p>
  </w:endnote>
  <w:endnote w:type="continuationSeparator" w:id="0">
    <w:p w14:paraId="4DD063F3" w14:textId="77777777" w:rsidR="005B6C67" w:rsidRDefault="005B6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68C5" w14:textId="77777777" w:rsidR="005B6C67" w:rsidRDefault="005B6C67">
      <w:r>
        <w:separator/>
      </w:r>
    </w:p>
  </w:footnote>
  <w:footnote w:type="continuationSeparator" w:id="0">
    <w:p w14:paraId="5F8AF1F0" w14:textId="77777777" w:rsidR="005B6C67" w:rsidRDefault="005B6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12DA" w14:textId="77777777" w:rsidR="009C4BE8" w:rsidRDefault="009C4BE8" w:rsidP="00046A68">
    <w:pPr>
      <w:pStyle w:val="a3"/>
      <w:jc w:val="right"/>
      <w:rPr>
        <w:rtl/>
      </w:rPr>
    </w:pPr>
  </w:p>
  <w:p w14:paraId="5663DA6F" w14:textId="77777777" w:rsidR="009C4BE8" w:rsidRDefault="009C4BE8">
    <w:pPr>
      <w:pStyle w:val="a6"/>
      <w:bidi/>
      <w:rPr>
        <w:rFonts w:cs="Times New Roman"/>
        <w:color w:val="333399"/>
        <w:spacing w:val="60"/>
        <w:sz w:val="22"/>
        <w:szCs w:val="22"/>
      </w:rPr>
    </w:pP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51C9"/>
    <w:multiLevelType w:val="hybridMultilevel"/>
    <w:tmpl w:val="994A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06A94"/>
    <w:multiLevelType w:val="hybridMultilevel"/>
    <w:tmpl w:val="06B253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C1069"/>
    <w:multiLevelType w:val="hybridMultilevel"/>
    <w:tmpl w:val="ECF63B8A"/>
    <w:lvl w:ilvl="0" w:tplc="664276C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63712A66"/>
    <w:multiLevelType w:val="hybridMultilevel"/>
    <w:tmpl w:val="994A57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D66A7"/>
    <w:multiLevelType w:val="hybridMultilevel"/>
    <w:tmpl w:val="5A029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A644D4"/>
    <w:multiLevelType w:val="hybridMultilevel"/>
    <w:tmpl w:val="85C68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7CA51F73"/>
    <w:multiLevelType w:val="hybridMultilevel"/>
    <w:tmpl w:val="E4AA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053824">
    <w:abstractNumId w:val="2"/>
  </w:num>
  <w:num w:numId="2" w16cid:durableId="672612202">
    <w:abstractNumId w:val="5"/>
  </w:num>
  <w:num w:numId="3" w16cid:durableId="1679383897">
    <w:abstractNumId w:val="4"/>
  </w:num>
  <w:num w:numId="4" w16cid:durableId="1433934737">
    <w:abstractNumId w:val="6"/>
  </w:num>
  <w:num w:numId="5" w16cid:durableId="1024215011">
    <w:abstractNumId w:val="3"/>
  </w:num>
  <w:num w:numId="6" w16cid:durableId="495149294">
    <w:abstractNumId w:val="0"/>
  </w:num>
  <w:num w:numId="7" w16cid:durableId="940798938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3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9E"/>
    <w:rsid w:val="00003D86"/>
    <w:rsid w:val="00004B22"/>
    <w:rsid w:val="00006CCA"/>
    <w:rsid w:val="00007E3B"/>
    <w:rsid w:val="00013236"/>
    <w:rsid w:val="00046A68"/>
    <w:rsid w:val="0005584A"/>
    <w:rsid w:val="00055994"/>
    <w:rsid w:val="00081808"/>
    <w:rsid w:val="00086292"/>
    <w:rsid w:val="0009059E"/>
    <w:rsid w:val="00092810"/>
    <w:rsid w:val="000939F1"/>
    <w:rsid w:val="000A3D54"/>
    <w:rsid w:val="000A414D"/>
    <w:rsid w:val="000A638E"/>
    <w:rsid w:val="000B6627"/>
    <w:rsid w:val="000B6695"/>
    <w:rsid w:val="000B68EC"/>
    <w:rsid w:val="000C1509"/>
    <w:rsid w:val="000D35DB"/>
    <w:rsid w:val="000D37FD"/>
    <w:rsid w:val="000E18C8"/>
    <w:rsid w:val="000E6ED3"/>
    <w:rsid w:val="000F4787"/>
    <w:rsid w:val="000F4F20"/>
    <w:rsid w:val="001156B5"/>
    <w:rsid w:val="0012113C"/>
    <w:rsid w:val="00122910"/>
    <w:rsid w:val="001256B1"/>
    <w:rsid w:val="00131E63"/>
    <w:rsid w:val="001371F6"/>
    <w:rsid w:val="00144AE8"/>
    <w:rsid w:val="001624B6"/>
    <w:rsid w:val="00165825"/>
    <w:rsid w:val="001668CC"/>
    <w:rsid w:val="00171B10"/>
    <w:rsid w:val="001A1995"/>
    <w:rsid w:val="001A1E2A"/>
    <w:rsid w:val="001A5955"/>
    <w:rsid w:val="001A5DDC"/>
    <w:rsid w:val="001A613B"/>
    <w:rsid w:val="001A7C33"/>
    <w:rsid w:val="001B7CA3"/>
    <w:rsid w:val="001C418E"/>
    <w:rsid w:val="001C7FFA"/>
    <w:rsid w:val="001E2521"/>
    <w:rsid w:val="001E3029"/>
    <w:rsid w:val="001E3A40"/>
    <w:rsid w:val="001F0F68"/>
    <w:rsid w:val="001F705A"/>
    <w:rsid w:val="00201660"/>
    <w:rsid w:val="002019C4"/>
    <w:rsid w:val="00202E3D"/>
    <w:rsid w:val="00205275"/>
    <w:rsid w:val="00206386"/>
    <w:rsid w:val="00244193"/>
    <w:rsid w:val="00257659"/>
    <w:rsid w:val="002602FB"/>
    <w:rsid w:val="00270745"/>
    <w:rsid w:val="00271D57"/>
    <w:rsid w:val="00274209"/>
    <w:rsid w:val="00290055"/>
    <w:rsid w:val="002A37B4"/>
    <w:rsid w:val="002A5C98"/>
    <w:rsid w:val="002B2A2B"/>
    <w:rsid w:val="002B3F8A"/>
    <w:rsid w:val="002C0015"/>
    <w:rsid w:val="002C1D99"/>
    <w:rsid w:val="002D0061"/>
    <w:rsid w:val="002D4667"/>
    <w:rsid w:val="002D571D"/>
    <w:rsid w:val="002E7138"/>
    <w:rsid w:val="002F75C0"/>
    <w:rsid w:val="003025E6"/>
    <w:rsid w:val="003043A4"/>
    <w:rsid w:val="00307ABB"/>
    <w:rsid w:val="00312F6E"/>
    <w:rsid w:val="00313643"/>
    <w:rsid w:val="003207E4"/>
    <w:rsid w:val="003266ED"/>
    <w:rsid w:val="00343601"/>
    <w:rsid w:val="0034510D"/>
    <w:rsid w:val="003517AC"/>
    <w:rsid w:val="003518A9"/>
    <w:rsid w:val="00352E6D"/>
    <w:rsid w:val="00357FD4"/>
    <w:rsid w:val="00360060"/>
    <w:rsid w:val="003771FE"/>
    <w:rsid w:val="003778C6"/>
    <w:rsid w:val="00382A3D"/>
    <w:rsid w:val="003949B7"/>
    <w:rsid w:val="003A537D"/>
    <w:rsid w:val="003B0447"/>
    <w:rsid w:val="003C028A"/>
    <w:rsid w:val="003C2604"/>
    <w:rsid w:val="003C29B3"/>
    <w:rsid w:val="003C5ECC"/>
    <w:rsid w:val="003C6C02"/>
    <w:rsid w:val="003D1F25"/>
    <w:rsid w:val="003E1BBF"/>
    <w:rsid w:val="003E1F06"/>
    <w:rsid w:val="003E35C7"/>
    <w:rsid w:val="003F191E"/>
    <w:rsid w:val="003F6804"/>
    <w:rsid w:val="003F7A3A"/>
    <w:rsid w:val="00406A57"/>
    <w:rsid w:val="0041300E"/>
    <w:rsid w:val="0041594E"/>
    <w:rsid w:val="0041607B"/>
    <w:rsid w:val="0043399B"/>
    <w:rsid w:val="00435B0F"/>
    <w:rsid w:val="0043690B"/>
    <w:rsid w:val="00437B7F"/>
    <w:rsid w:val="00444056"/>
    <w:rsid w:val="00457919"/>
    <w:rsid w:val="004654B7"/>
    <w:rsid w:val="0047519B"/>
    <w:rsid w:val="004930D6"/>
    <w:rsid w:val="00495903"/>
    <w:rsid w:val="004A334E"/>
    <w:rsid w:val="004D01BA"/>
    <w:rsid w:val="004D5FF8"/>
    <w:rsid w:val="004F2026"/>
    <w:rsid w:val="004F5E53"/>
    <w:rsid w:val="005207F1"/>
    <w:rsid w:val="00530271"/>
    <w:rsid w:val="00532115"/>
    <w:rsid w:val="00532302"/>
    <w:rsid w:val="00534F85"/>
    <w:rsid w:val="005452CF"/>
    <w:rsid w:val="00545ABE"/>
    <w:rsid w:val="00553001"/>
    <w:rsid w:val="0056066B"/>
    <w:rsid w:val="00567E38"/>
    <w:rsid w:val="00571AF8"/>
    <w:rsid w:val="005756B1"/>
    <w:rsid w:val="005763FB"/>
    <w:rsid w:val="00592704"/>
    <w:rsid w:val="00597BBB"/>
    <w:rsid w:val="005A760F"/>
    <w:rsid w:val="005A778F"/>
    <w:rsid w:val="005B473A"/>
    <w:rsid w:val="005B4BCD"/>
    <w:rsid w:val="005B6C67"/>
    <w:rsid w:val="005D21B4"/>
    <w:rsid w:val="005D2BC2"/>
    <w:rsid w:val="005D3710"/>
    <w:rsid w:val="005D616B"/>
    <w:rsid w:val="005E05CE"/>
    <w:rsid w:val="005E4FF1"/>
    <w:rsid w:val="005E5B4F"/>
    <w:rsid w:val="00601F0A"/>
    <w:rsid w:val="00610C07"/>
    <w:rsid w:val="006231DF"/>
    <w:rsid w:val="00633B5E"/>
    <w:rsid w:val="00634605"/>
    <w:rsid w:val="00637B60"/>
    <w:rsid w:val="00640287"/>
    <w:rsid w:val="00645D69"/>
    <w:rsid w:val="00647DBA"/>
    <w:rsid w:val="0065618F"/>
    <w:rsid w:val="00656FD4"/>
    <w:rsid w:val="00657F48"/>
    <w:rsid w:val="00660054"/>
    <w:rsid w:val="00660A13"/>
    <w:rsid w:val="00663B28"/>
    <w:rsid w:val="00663EDC"/>
    <w:rsid w:val="00664A48"/>
    <w:rsid w:val="00675BA5"/>
    <w:rsid w:val="0069309E"/>
    <w:rsid w:val="00693D7D"/>
    <w:rsid w:val="00694E92"/>
    <w:rsid w:val="006B2C4B"/>
    <w:rsid w:val="006B32AF"/>
    <w:rsid w:val="006B7311"/>
    <w:rsid w:val="006C0105"/>
    <w:rsid w:val="006D062A"/>
    <w:rsid w:val="006D18CA"/>
    <w:rsid w:val="006D305E"/>
    <w:rsid w:val="006D5E4A"/>
    <w:rsid w:val="006E3C22"/>
    <w:rsid w:val="006F2A7B"/>
    <w:rsid w:val="006F506B"/>
    <w:rsid w:val="00714BBE"/>
    <w:rsid w:val="007169D7"/>
    <w:rsid w:val="00736F5A"/>
    <w:rsid w:val="007455F6"/>
    <w:rsid w:val="0074662F"/>
    <w:rsid w:val="007475B2"/>
    <w:rsid w:val="00751EC2"/>
    <w:rsid w:val="007533C4"/>
    <w:rsid w:val="00753B22"/>
    <w:rsid w:val="007541B1"/>
    <w:rsid w:val="00756DCC"/>
    <w:rsid w:val="00777194"/>
    <w:rsid w:val="007A3562"/>
    <w:rsid w:val="007A3FF4"/>
    <w:rsid w:val="007A698C"/>
    <w:rsid w:val="007A6AB0"/>
    <w:rsid w:val="007B5BDA"/>
    <w:rsid w:val="007D13EB"/>
    <w:rsid w:val="007E2D9B"/>
    <w:rsid w:val="007E3889"/>
    <w:rsid w:val="008109A6"/>
    <w:rsid w:val="008327E6"/>
    <w:rsid w:val="00832DEB"/>
    <w:rsid w:val="0083745B"/>
    <w:rsid w:val="008401AD"/>
    <w:rsid w:val="00845CBF"/>
    <w:rsid w:val="00856AE8"/>
    <w:rsid w:val="0086084F"/>
    <w:rsid w:val="008716BB"/>
    <w:rsid w:val="0087307D"/>
    <w:rsid w:val="00873153"/>
    <w:rsid w:val="00890AD6"/>
    <w:rsid w:val="00892456"/>
    <w:rsid w:val="00895C2D"/>
    <w:rsid w:val="008A3D9D"/>
    <w:rsid w:val="008B1122"/>
    <w:rsid w:val="008B48B1"/>
    <w:rsid w:val="008C1883"/>
    <w:rsid w:val="008C6872"/>
    <w:rsid w:val="008E53FF"/>
    <w:rsid w:val="008E787E"/>
    <w:rsid w:val="008F316E"/>
    <w:rsid w:val="00905248"/>
    <w:rsid w:val="00920B50"/>
    <w:rsid w:val="00922E24"/>
    <w:rsid w:val="00932346"/>
    <w:rsid w:val="009355D5"/>
    <w:rsid w:val="00936CB5"/>
    <w:rsid w:val="00943E8D"/>
    <w:rsid w:val="009836DB"/>
    <w:rsid w:val="0098726F"/>
    <w:rsid w:val="00991AA9"/>
    <w:rsid w:val="0099464D"/>
    <w:rsid w:val="00994F2F"/>
    <w:rsid w:val="009A6005"/>
    <w:rsid w:val="009B21BF"/>
    <w:rsid w:val="009C33A1"/>
    <w:rsid w:val="009C4BE8"/>
    <w:rsid w:val="009C62B5"/>
    <w:rsid w:val="009C7E19"/>
    <w:rsid w:val="009E344B"/>
    <w:rsid w:val="009E78F1"/>
    <w:rsid w:val="009F215D"/>
    <w:rsid w:val="00A00F27"/>
    <w:rsid w:val="00A064A9"/>
    <w:rsid w:val="00A111B2"/>
    <w:rsid w:val="00A17665"/>
    <w:rsid w:val="00A2387D"/>
    <w:rsid w:val="00A23D2B"/>
    <w:rsid w:val="00A24920"/>
    <w:rsid w:val="00A24A3C"/>
    <w:rsid w:val="00A32357"/>
    <w:rsid w:val="00A32A7B"/>
    <w:rsid w:val="00A40767"/>
    <w:rsid w:val="00A5110A"/>
    <w:rsid w:val="00A527C6"/>
    <w:rsid w:val="00A77062"/>
    <w:rsid w:val="00A82BA5"/>
    <w:rsid w:val="00A840D2"/>
    <w:rsid w:val="00A95624"/>
    <w:rsid w:val="00AA4F69"/>
    <w:rsid w:val="00AB487B"/>
    <w:rsid w:val="00AC25DC"/>
    <w:rsid w:val="00AC4F16"/>
    <w:rsid w:val="00AD5159"/>
    <w:rsid w:val="00AE0503"/>
    <w:rsid w:val="00AE27A3"/>
    <w:rsid w:val="00AE3AA1"/>
    <w:rsid w:val="00AE744A"/>
    <w:rsid w:val="00AE7F0F"/>
    <w:rsid w:val="00AF5DA4"/>
    <w:rsid w:val="00B04DCB"/>
    <w:rsid w:val="00B12812"/>
    <w:rsid w:val="00B17FE4"/>
    <w:rsid w:val="00B202D2"/>
    <w:rsid w:val="00B24372"/>
    <w:rsid w:val="00B24A84"/>
    <w:rsid w:val="00B33CA6"/>
    <w:rsid w:val="00B3682E"/>
    <w:rsid w:val="00B37C65"/>
    <w:rsid w:val="00B47378"/>
    <w:rsid w:val="00B61C4C"/>
    <w:rsid w:val="00B62D88"/>
    <w:rsid w:val="00B73E1A"/>
    <w:rsid w:val="00B81559"/>
    <w:rsid w:val="00B87B04"/>
    <w:rsid w:val="00B939C9"/>
    <w:rsid w:val="00B973B5"/>
    <w:rsid w:val="00BA5779"/>
    <w:rsid w:val="00BA651A"/>
    <w:rsid w:val="00BB51C4"/>
    <w:rsid w:val="00BD0783"/>
    <w:rsid w:val="00BD1902"/>
    <w:rsid w:val="00BE19CF"/>
    <w:rsid w:val="00BF079D"/>
    <w:rsid w:val="00BF2373"/>
    <w:rsid w:val="00BF6D82"/>
    <w:rsid w:val="00BF7BC8"/>
    <w:rsid w:val="00C03F40"/>
    <w:rsid w:val="00C104DD"/>
    <w:rsid w:val="00C16165"/>
    <w:rsid w:val="00C21392"/>
    <w:rsid w:val="00C21611"/>
    <w:rsid w:val="00C217CD"/>
    <w:rsid w:val="00C2682C"/>
    <w:rsid w:val="00C40026"/>
    <w:rsid w:val="00C41CCC"/>
    <w:rsid w:val="00C44A5D"/>
    <w:rsid w:val="00C44FDC"/>
    <w:rsid w:val="00C5016B"/>
    <w:rsid w:val="00C654C4"/>
    <w:rsid w:val="00C7577B"/>
    <w:rsid w:val="00C83D8C"/>
    <w:rsid w:val="00C86AF5"/>
    <w:rsid w:val="00C941E8"/>
    <w:rsid w:val="00C954B7"/>
    <w:rsid w:val="00C957D2"/>
    <w:rsid w:val="00CA3CDB"/>
    <w:rsid w:val="00CB726F"/>
    <w:rsid w:val="00CC629D"/>
    <w:rsid w:val="00CD0715"/>
    <w:rsid w:val="00CD5F8B"/>
    <w:rsid w:val="00CD7466"/>
    <w:rsid w:val="00CE0843"/>
    <w:rsid w:val="00CE2BC3"/>
    <w:rsid w:val="00CE6D90"/>
    <w:rsid w:val="00CF2116"/>
    <w:rsid w:val="00D00743"/>
    <w:rsid w:val="00D07E25"/>
    <w:rsid w:val="00D104A1"/>
    <w:rsid w:val="00D10C78"/>
    <w:rsid w:val="00D14CFD"/>
    <w:rsid w:val="00D20CE3"/>
    <w:rsid w:val="00D20E06"/>
    <w:rsid w:val="00D22164"/>
    <w:rsid w:val="00D236BC"/>
    <w:rsid w:val="00D23719"/>
    <w:rsid w:val="00D33625"/>
    <w:rsid w:val="00D337F6"/>
    <w:rsid w:val="00D37C9C"/>
    <w:rsid w:val="00D42FE5"/>
    <w:rsid w:val="00D47957"/>
    <w:rsid w:val="00D512FD"/>
    <w:rsid w:val="00D526A3"/>
    <w:rsid w:val="00D53099"/>
    <w:rsid w:val="00D5759A"/>
    <w:rsid w:val="00D62F30"/>
    <w:rsid w:val="00D7031D"/>
    <w:rsid w:val="00D71F5F"/>
    <w:rsid w:val="00D83EE0"/>
    <w:rsid w:val="00DB1E12"/>
    <w:rsid w:val="00DB6697"/>
    <w:rsid w:val="00DC13B7"/>
    <w:rsid w:val="00DC4C41"/>
    <w:rsid w:val="00DD7346"/>
    <w:rsid w:val="00DE0AC2"/>
    <w:rsid w:val="00DF0E3F"/>
    <w:rsid w:val="00DF6306"/>
    <w:rsid w:val="00E014DF"/>
    <w:rsid w:val="00E102CD"/>
    <w:rsid w:val="00E2216D"/>
    <w:rsid w:val="00E35AB4"/>
    <w:rsid w:val="00E36197"/>
    <w:rsid w:val="00E36804"/>
    <w:rsid w:val="00E5445E"/>
    <w:rsid w:val="00E55FD8"/>
    <w:rsid w:val="00E5633C"/>
    <w:rsid w:val="00E567ED"/>
    <w:rsid w:val="00E7048B"/>
    <w:rsid w:val="00E73C8E"/>
    <w:rsid w:val="00E73E6B"/>
    <w:rsid w:val="00E805FA"/>
    <w:rsid w:val="00E96B5D"/>
    <w:rsid w:val="00EA2772"/>
    <w:rsid w:val="00EA4BF6"/>
    <w:rsid w:val="00EA4E92"/>
    <w:rsid w:val="00EB672D"/>
    <w:rsid w:val="00EB6D7F"/>
    <w:rsid w:val="00EB7DF3"/>
    <w:rsid w:val="00ED37A0"/>
    <w:rsid w:val="00F016C5"/>
    <w:rsid w:val="00F04C67"/>
    <w:rsid w:val="00F14482"/>
    <w:rsid w:val="00F16483"/>
    <w:rsid w:val="00F17E8B"/>
    <w:rsid w:val="00F30480"/>
    <w:rsid w:val="00F30B1A"/>
    <w:rsid w:val="00F36118"/>
    <w:rsid w:val="00F41496"/>
    <w:rsid w:val="00F43804"/>
    <w:rsid w:val="00F51BDB"/>
    <w:rsid w:val="00F560BC"/>
    <w:rsid w:val="00F663BC"/>
    <w:rsid w:val="00F670A0"/>
    <w:rsid w:val="00F670D4"/>
    <w:rsid w:val="00F70C18"/>
    <w:rsid w:val="00F72A1E"/>
    <w:rsid w:val="00F9421C"/>
    <w:rsid w:val="00FA1472"/>
    <w:rsid w:val="00FA6D4E"/>
    <w:rsid w:val="00FB013F"/>
    <w:rsid w:val="00FB3CBB"/>
    <w:rsid w:val="00FB6E9B"/>
    <w:rsid w:val="00FC12C0"/>
    <w:rsid w:val="00FC29E1"/>
    <w:rsid w:val="00FD60C7"/>
    <w:rsid w:val="00FE1439"/>
    <w:rsid w:val="00FE2613"/>
    <w:rsid w:val="00FF0801"/>
    <w:rsid w:val="00FF31B6"/>
    <w:rsid w:val="00FF6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A29F02"/>
  <w15:docId w15:val="{5DBD1562-E3D4-4EAA-8617-7953D99E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3CDB"/>
    <w:pPr>
      <w:bidi/>
    </w:pPr>
    <w:rPr>
      <w:rFonts w:cs="Narkisim"/>
      <w:sz w:val="24"/>
      <w:szCs w:val="28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3CDB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CA3CDB"/>
    <w:pPr>
      <w:tabs>
        <w:tab w:val="center" w:pos="4320"/>
        <w:tab w:val="right" w:pos="8640"/>
      </w:tabs>
    </w:pPr>
  </w:style>
  <w:style w:type="paragraph" w:styleId="a6">
    <w:name w:val="Body Text"/>
    <w:basedOn w:val="a"/>
    <w:link w:val="a7"/>
    <w:rsid w:val="00CA3CDB"/>
    <w:pPr>
      <w:bidi w:val="0"/>
    </w:pPr>
    <w:rPr>
      <w:szCs w:val="24"/>
    </w:rPr>
  </w:style>
  <w:style w:type="character" w:styleId="Hyperlink">
    <w:name w:val="Hyperlink"/>
    <w:rsid w:val="00CA3CDB"/>
    <w:rPr>
      <w:color w:val="0000FF"/>
      <w:u w:val="single"/>
    </w:rPr>
  </w:style>
  <w:style w:type="paragraph" w:styleId="a8">
    <w:name w:val="Title"/>
    <w:basedOn w:val="a"/>
    <w:qFormat/>
    <w:rsid w:val="00CA3CDB"/>
    <w:pPr>
      <w:spacing w:line="360" w:lineRule="auto"/>
      <w:jc w:val="center"/>
    </w:pPr>
    <w:rPr>
      <w:b/>
      <w:bCs/>
      <w:sz w:val="32"/>
      <w:szCs w:val="32"/>
    </w:rPr>
  </w:style>
  <w:style w:type="paragraph" w:styleId="a9">
    <w:name w:val="Balloon Text"/>
    <w:basedOn w:val="a"/>
    <w:semiHidden/>
    <w:rsid w:val="00B24A84"/>
    <w:rPr>
      <w:rFonts w:ascii="Tahoma" w:hAnsi="Tahoma" w:cs="Tahoma"/>
      <w:sz w:val="16"/>
      <w:szCs w:val="16"/>
    </w:rPr>
  </w:style>
  <w:style w:type="character" w:customStyle="1" w:styleId="a4">
    <w:name w:val="כותרת עליונה תו"/>
    <w:link w:val="a3"/>
    <w:rsid w:val="0074662F"/>
    <w:rPr>
      <w:rFonts w:cs="Narkisim"/>
      <w:sz w:val="24"/>
      <w:szCs w:val="28"/>
      <w:lang w:eastAsia="he-IL"/>
    </w:rPr>
  </w:style>
  <w:style w:type="character" w:customStyle="1" w:styleId="a7">
    <w:name w:val="גוף טקסט תו"/>
    <w:link w:val="a6"/>
    <w:rsid w:val="0074662F"/>
    <w:rPr>
      <w:rFonts w:cs="Narkisim"/>
      <w:sz w:val="24"/>
      <w:szCs w:val="24"/>
      <w:lang w:eastAsia="he-IL"/>
    </w:rPr>
  </w:style>
  <w:style w:type="paragraph" w:customStyle="1" w:styleId="1">
    <w:name w:val="1"/>
    <w:basedOn w:val="a"/>
    <w:next w:val="a8"/>
    <w:qFormat/>
    <w:rsid w:val="0074662F"/>
    <w:pPr>
      <w:spacing w:line="360" w:lineRule="auto"/>
      <w:jc w:val="center"/>
    </w:pPr>
    <w:rPr>
      <w:b/>
      <w:bCs/>
      <w:sz w:val="32"/>
      <w:szCs w:val="32"/>
    </w:rPr>
  </w:style>
  <w:style w:type="table" w:styleId="aa">
    <w:name w:val="Table Grid"/>
    <w:basedOn w:val="a1"/>
    <w:uiPriority w:val="39"/>
    <w:rsid w:val="00753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4930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AB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HTML מעוצב מראש תו"/>
    <w:basedOn w:val="a0"/>
    <w:link w:val="HTML"/>
    <w:uiPriority w:val="99"/>
    <w:semiHidden/>
    <w:rsid w:val="00AB487B"/>
    <w:rPr>
      <w:rFonts w:ascii="Courier New" w:hAnsi="Courier New" w:cs="Courier New"/>
    </w:rPr>
  </w:style>
  <w:style w:type="character" w:styleId="HTMLCode">
    <w:name w:val="HTML Code"/>
    <w:basedOn w:val="a0"/>
    <w:uiPriority w:val="99"/>
    <w:semiHidden/>
    <w:unhideWhenUsed/>
    <w:rsid w:val="00AB4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64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42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80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86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8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46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03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318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5260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33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7924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7982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340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102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6843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0335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84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enya\Application%20Data\Microsoft\Templates\&#1500;&#1493;&#1490;&#1493;%20&#1492;&#1504;&#1491;&#1505;&#1492;%20-%20&#1495;&#1491;&#1513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DD50-FC98-42E6-B911-68774099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לוגו הנדסה - חדש.dot</Template>
  <TotalTime>6</TotalTime>
  <Pages>1</Pages>
  <Words>141</Words>
  <Characters>705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School of Social Sciences &amp; Management - Business Administration</vt:lpstr>
      <vt:lpstr>School of Social Sciences &amp; Management - Business Administration</vt:lpstr>
    </vt:vector>
  </TitlesOfParts>
  <Company>Ruppin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Social Sciences &amp; Management - Business Administration</dc:title>
  <dc:subject/>
  <dc:creator>henya</dc:creator>
  <cp:keywords/>
  <dc:description/>
  <cp:lastModifiedBy>ג'וני דרעי</cp:lastModifiedBy>
  <cp:revision>5</cp:revision>
  <cp:lastPrinted>2011-01-16T12:33:00Z</cp:lastPrinted>
  <dcterms:created xsi:type="dcterms:W3CDTF">2020-09-07T14:05:00Z</dcterms:created>
  <dcterms:modified xsi:type="dcterms:W3CDTF">2023-03-22T20:01:00Z</dcterms:modified>
</cp:coreProperties>
</file>